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3822E" w14:textId="3CE1BEF5" w:rsidR="00F65CB8" w:rsidRDefault="00F65CB8" w:rsidP="001E52CB">
      <w:pPr>
        <w:pStyle w:val="Authors"/>
        <w:framePr w:h="1405" w:hRule="exact" w:wrap="notBeside" w:x="1650" w:y="1093"/>
        <w:rPr>
          <w:rFonts w:ascii="Arial" w:hAnsi="Arial" w:cs="Arial"/>
          <w:b/>
          <w:bCs/>
          <w:color w:val="000000"/>
          <w:sz w:val="28"/>
          <w:szCs w:val="28"/>
        </w:rPr>
      </w:pPr>
      <w:r>
        <w:rPr>
          <w:rFonts w:ascii="Arial" w:hAnsi="Arial" w:cs="Arial"/>
          <w:b/>
          <w:bCs/>
          <w:color w:val="000000"/>
          <w:sz w:val="28"/>
          <w:szCs w:val="28"/>
        </w:rPr>
        <w:t xml:space="preserve"> </w:t>
      </w:r>
      <w:r w:rsidR="00231ECB">
        <w:rPr>
          <w:rFonts w:ascii="Arial" w:hAnsi="Arial" w:cs="Arial"/>
          <w:b/>
          <w:bCs/>
          <w:color w:val="000000"/>
          <w:sz w:val="28"/>
          <w:szCs w:val="28"/>
        </w:rPr>
        <w:t xml:space="preserve">Deepak </w:t>
      </w:r>
      <w:proofErr w:type="gramStart"/>
      <w:r w:rsidR="00231ECB">
        <w:rPr>
          <w:rFonts w:ascii="Arial" w:hAnsi="Arial" w:cs="Arial"/>
          <w:b/>
          <w:bCs/>
          <w:color w:val="000000"/>
          <w:sz w:val="28"/>
          <w:szCs w:val="28"/>
        </w:rPr>
        <w:t>Gavit</w:t>
      </w:r>
      <w:r>
        <w:rPr>
          <w:rFonts w:ascii="Arial" w:hAnsi="Arial" w:cs="Arial"/>
          <w:b/>
          <w:bCs/>
          <w:color w:val="000000"/>
          <w:sz w:val="28"/>
          <w:szCs w:val="28"/>
        </w:rPr>
        <w:t xml:space="preserve"> ,</w:t>
      </w:r>
      <w:proofErr w:type="gramEnd"/>
      <w:r>
        <w:rPr>
          <w:rFonts w:ascii="Arial" w:hAnsi="Arial" w:cs="Arial"/>
          <w:b/>
          <w:bCs/>
          <w:color w:val="000000"/>
          <w:sz w:val="28"/>
          <w:szCs w:val="28"/>
        </w:rPr>
        <w:t xml:space="preserve"> </w:t>
      </w:r>
      <w:r w:rsidR="00231ECB">
        <w:rPr>
          <w:rFonts w:ascii="Arial" w:hAnsi="Arial" w:cs="Arial"/>
          <w:b/>
          <w:bCs/>
          <w:color w:val="000000"/>
          <w:sz w:val="28"/>
          <w:szCs w:val="28"/>
        </w:rPr>
        <w:t>Rahul Nagpure</w:t>
      </w:r>
      <w:r>
        <w:rPr>
          <w:rFonts w:ascii="Arial" w:hAnsi="Arial" w:cs="Arial"/>
          <w:b/>
          <w:bCs/>
          <w:color w:val="000000"/>
          <w:sz w:val="28"/>
          <w:szCs w:val="28"/>
        </w:rPr>
        <w:t xml:space="preserve">, </w:t>
      </w:r>
      <w:r w:rsidR="00712322">
        <w:rPr>
          <w:rFonts w:ascii="Arial" w:hAnsi="Arial" w:cs="Arial"/>
          <w:b/>
          <w:bCs/>
          <w:color w:val="000000"/>
          <w:sz w:val="28"/>
          <w:szCs w:val="28"/>
        </w:rPr>
        <w:t xml:space="preserve">Mandar </w:t>
      </w:r>
      <w:proofErr w:type="spellStart"/>
      <w:r w:rsidR="00712322">
        <w:rPr>
          <w:rFonts w:ascii="Arial" w:hAnsi="Arial" w:cs="Arial"/>
          <w:b/>
          <w:bCs/>
          <w:color w:val="000000"/>
          <w:sz w:val="28"/>
          <w:szCs w:val="28"/>
        </w:rPr>
        <w:t>Kalse</w:t>
      </w:r>
      <w:proofErr w:type="spellEnd"/>
      <w:r w:rsidR="002B17EE">
        <w:rPr>
          <w:rFonts w:ascii="Arial" w:hAnsi="Arial" w:cs="Arial"/>
          <w:b/>
          <w:bCs/>
          <w:color w:val="000000"/>
          <w:sz w:val="28"/>
          <w:szCs w:val="28"/>
        </w:rPr>
        <w:t>,</w:t>
      </w:r>
      <w:r w:rsidR="00183505">
        <w:rPr>
          <w:rFonts w:ascii="Arial" w:hAnsi="Arial" w:cs="Arial"/>
          <w:b/>
          <w:bCs/>
          <w:color w:val="000000"/>
          <w:sz w:val="28"/>
          <w:szCs w:val="28"/>
        </w:rPr>
        <w:t xml:space="preserve"> </w:t>
      </w:r>
      <w:r w:rsidR="002B17EE">
        <w:rPr>
          <w:rFonts w:ascii="Arial" w:hAnsi="Arial" w:cs="Arial"/>
          <w:b/>
          <w:bCs/>
          <w:color w:val="000000"/>
          <w:sz w:val="28"/>
          <w:szCs w:val="28"/>
        </w:rPr>
        <w:t>Harsh</w:t>
      </w:r>
      <w:r>
        <w:rPr>
          <w:rFonts w:ascii="Arial" w:hAnsi="Arial" w:cs="Arial"/>
          <w:b/>
          <w:bCs/>
          <w:color w:val="000000"/>
          <w:sz w:val="28"/>
          <w:szCs w:val="28"/>
        </w:rPr>
        <w:t xml:space="preserve"> Poddar</w:t>
      </w:r>
    </w:p>
    <w:p w14:paraId="62D60151" w14:textId="77777777" w:rsidR="00F65CB8" w:rsidRPr="001910A5" w:rsidRDefault="00F65CB8" w:rsidP="001E52CB">
      <w:pPr>
        <w:pStyle w:val="Authors"/>
        <w:framePr w:h="1405" w:hRule="exact" w:wrap="notBeside" w:x="1650" w:y="1093"/>
        <w:rPr>
          <w:sz w:val="24"/>
          <w:szCs w:val="24"/>
        </w:rPr>
      </w:pPr>
      <w:r>
        <w:rPr>
          <w:sz w:val="24"/>
          <w:szCs w:val="24"/>
        </w:rPr>
        <w:t>Department of Computer Science and Engineering</w:t>
      </w:r>
    </w:p>
    <w:p w14:paraId="46FD5BC3" w14:textId="77777777" w:rsidR="007D7323" w:rsidRPr="001910A5" w:rsidRDefault="007D7323" w:rsidP="007D7323">
      <w:pPr>
        <w:pStyle w:val="Authors"/>
        <w:framePr w:wrap="notBeside" w:y="2473"/>
        <w:rPr>
          <w:sz w:val="24"/>
          <w:szCs w:val="24"/>
        </w:rPr>
      </w:pPr>
      <w:r w:rsidRPr="001910A5">
        <w:rPr>
          <w:sz w:val="24"/>
          <w:szCs w:val="24"/>
        </w:rPr>
        <w:t xml:space="preserve">Vishwakarma Institute of </w:t>
      </w:r>
      <w:proofErr w:type="spellStart"/>
      <w:proofErr w:type="gramStart"/>
      <w:r w:rsidRPr="001910A5">
        <w:rPr>
          <w:sz w:val="24"/>
          <w:szCs w:val="24"/>
        </w:rPr>
        <w:t>Technology,pune</w:t>
      </w:r>
      <w:proofErr w:type="spellEnd"/>
      <w:proofErr w:type="gramEnd"/>
    </w:p>
    <w:p w14:paraId="00B631CB" w14:textId="77777777" w:rsidR="009D7280" w:rsidRDefault="009D7280">
      <w:pPr>
        <w:pStyle w:val="Text"/>
        <w:ind w:firstLine="0"/>
        <w:rPr>
          <w:sz w:val="2"/>
          <w:szCs w:val="18"/>
        </w:rPr>
      </w:pPr>
      <w:r>
        <w:rPr>
          <w:sz w:val="2"/>
          <w:szCs w:val="18"/>
        </w:rPr>
        <w:footnoteReference w:customMarkFollows="1" w:id="1"/>
        <w:sym w:font="Symbol" w:char="F020"/>
      </w:r>
    </w:p>
    <w:p w14:paraId="68A0E613" w14:textId="4CAB46E4" w:rsidR="009D7280" w:rsidRPr="00181F75" w:rsidRDefault="00231ECB" w:rsidP="00CB6C44">
      <w:pPr>
        <w:pStyle w:val="Title"/>
        <w:framePr w:wrap="notBeside"/>
        <w:rPr>
          <w:sz w:val="40"/>
          <w:szCs w:val="40"/>
        </w:rPr>
      </w:pPr>
      <w:r>
        <w:rPr>
          <w:sz w:val="40"/>
          <w:szCs w:val="40"/>
        </w:rPr>
        <w:t>Smart Parking System Using IOT</w:t>
      </w:r>
    </w:p>
    <w:p w14:paraId="7FA762FB" w14:textId="77777777" w:rsidR="00CB6C44" w:rsidRPr="00CB6C44" w:rsidRDefault="001910A5" w:rsidP="00CB6C44">
      <w:r>
        <w:t>.</w:t>
      </w:r>
    </w:p>
    <w:p w14:paraId="538D3B0E" w14:textId="43336A1A" w:rsidR="00DF1EE2" w:rsidRPr="009E198C" w:rsidRDefault="009D7280" w:rsidP="00FF338B">
      <w:pPr>
        <w:pStyle w:val="Abstract"/>
        <w:rPr>
          <w:sz w:val="20"/>
          <w:szCs w:val="20"/>
        </w:rPr>
      </w:pPr>
      <w:r w:rsidRPr="009E198C">
        <w:rPr>
          <w:i/>
          <w:iCs/>
          <w:sz w:val="20"/>
          <w:szCs w:val="20"/>
        </w:rPr>
        <w:t>Abstract</w:t>
      </w:r>
      <w:r w:rsidRPr="009E198C">
        <w:rPr>
          <w:sz w:val="20"/>
          <w:szCs w:val="20"/>
        </w:rPr>
        <w:t>—</w:t>
      </w:r>
      <w:r w:rsidR="00231ECB" w:rsidRPr="009E198C">
        <w:rPr>
          <w:sz w:val="20"/>
          <w:szCs w:val="20"/>
        </w:rPr>
        <w:t xml:space="preserve"> The rapid urbanization and increasing number of vehicles have led to a critical challenge in managing parking spaces efficiently. Conventional parking systems often result in congestion, wasted time, and environmental pollution. So there </w:t>
      </w:r>
      <w:proofErr w:type="gramStart"/>
      <w:r w:rsidR="00231ECB" w:rsidRPr="009E198C">
        <w:rPr>
          <w:sz w:val="20"/>
          <w:szCs w:val="20"/>
        </w:rPr>
        <w:t>is  need</w:t>
      </w:r>
      <w:proofErr w:type="gramEnd"/>
      <w:r w:rsidR="00231ECB" w:rsidRPr="009E198C">
        <w:rPr>
          <w:sz w:val="20"/>
          <w:szCs w:val="20"/>
        </w:rPr>
        <w:t xml:space="preserve"> for a smart parking system which will help them manage the traffic in a better way </w:t>
      </w:r>
      <w:r w:rsidR="00255B25" w:rsidRPr="009E198C">
        <w:rPr>
          <w:sz w:val="20"/>
          <w:szCs w:val="20"/>
        </w:rPr>
        <w:t>.</w:t>
      </w:r>
      <w:r w:rsidR="00231ECB" w:rsidRPr="009E198C">
        <w:rPr>
          <w:rFonts w:eastAsia="Arial MT"/>
          <w:b w:val="0"/>
          <w:bCs w:val="0"/>
          <w:sz w:val="20"/>
          <w:szCs w:val="20"/>
        </w:rPr>
        <w:t xml:space="preserve"> </w:t>
      </w:r>
      <w:r w:rsidR="00231ECB" w:rsidRPr="009E198C">
        <w:rPr>
          <w:sz w:val="20"/>
          <w:szCs w:val="20"/>
        </w:rPr>
        <w:t xml:space="preserve">Existing systems exhibit limitations in optimizing resource allocation and providing timely information to drivers, resulting in heightened frustration and ecological impact. In response to these problems listed above, the proposition of a Smart Car Parking System utilizing Internet of Things (IoT) technologies emerges as a pioneering solution. This system </w:t>
      </w:r>
      <w:proofErr w:type="gramStart"/>
      <w:r w:rsidR="00231ECB" w:rsidRPr="009E198C">
        <w:rPr>
          <w:sz w:val="20"/>
          <w:szCs w:val="20"/>
        </w:rPr>
        <w:t>has  leveraging</w:t>
      </w:r>
      <w:proofErr w:type="gramEnd"/>
      <w:r w:rsidR="00231ECB" w:rsidRPr="009E198C">
        <w:rPr>
          <w:sz w:val="20"/>
          <w:szCs w:val="20"/>
        </w:rPr>
        <w:t xml:space="preserve"> advanced features such as sensors, cameras, and real-time analytics, endeavors to redefine the dynamics of urban parking</w:t>
      </w:r>
    </w:p>
    <w:p w14:paraId="6C1F7C4C" w14:textId="77777777" w:rsidR="00DF1EE2" w:rsidRPr="009E198C" w:rsidRDefault="00DF1EE2" w:rsidP="00DF1EE2">
      <w:pPr>
        <w:pStyle w:val="Abstract"/>
        <w:rPr>
          <w:sz w:val="20"/>
          <w:szCs w:val="20"/>
        </w:rPr>
      </w:pPr>
    </w:p>
    <w:p w14:paraId="0EF06540" w14:textId="7F1995DF" w:rsidR="00DF1EE2" w:rsidRPr="009E198C" w:rsidRDefault="00344B5E" w:rsidP="00DF1EE2">
      <w:pPr>
        <w:rPr>
          <w:i/>
          <w:color w:val="FF0000"/>
        </w:rPr>
      </w:pPr>
      <w:r w:rsidRPr="009E198C">
        <w:rPr>
          <w:b/>
          <w:i/>
          <w:iCs/>
        </w:rPr>
        <w:t xml:space="preserve">Keywords </w:t>
      </w:r>
      <w:r w:rsidRPr="009E198C">
        <w:rPr>
          <w:i/>
        </w:rPr>
        <w:t xml:space="preserve">— </w:t>
      </w:r>
      <w:r w:rsidRPr="009E198C">
        <w:rPr>
          <w:iCs/>
        </w:rPr>
        <w:t>(</w:t>
      </w:r>
      <w:r w:rsidR="009E198C">
        <w:rPr>
          <w:b/>
          <w:iCs/>
        </w:rPr>
        <w:t xml:space="preserve">car, car parking, smart car parking, </w:t>
      </w:r>
      <w:proofErr w:type="spellStart"/>
      <w:r w:rsidR="009E198C">
        <w:rPr>
          <w:b/>
          <w:iCs/>
        </w:rPr>
        <w:t>iot</w:t>
      </w:r>
      <w:proofErr w:type="spellEnd"/>
      <w:r w:rsidR="009E198C">
        <w:rPr>
          <w:b/>
          <w:iCs/>
        </w:rPr>
        <w:t>, automation, website</w:t>
      </w:r>
      <w:r w:rsidR="00DF1EE2" w:rsidRPr="009E198C">
        <w:rPr>
          <w:iCs/>
        </w:rPr>
        <w:t>)</w:t>
      </w:r>
    </w:p>
    <w:p w14:paraId="3769029F" w14:textId="77777777" w:rsidR="00DF1EE2" w:rsidRPr="009E198C" w:rsidRDefault="00DF1EE2" w:rsidP="00DF1EE2">
      <w:pPr>
        <w:rPr>
          <w:i/>
          <w:color w:val="FF0000"/>
          <w:u w:val="single"/>
        </w:rPr>
      </w:pPr>
    </w:p>
    <w:p w14:paraId="52965458" w14:textId="77777777" w:rsidR="007740B4" w:rsidRPr="009E198C" w:rsidRDefault="007575E0" w:rsidP="007740B4">
      <w:pPr>
        <w:pStyle w:val="ListParagraph"/>
        <w:numPr>
          <w:ilvl w:val="0"/>
          <w:numId w:val="23"/>
        </w:numPr>
        <w:spacing w:line="276" w:lineRule="auto"/>
        <w:jc w:val="both"/>
        <w:rPr>
          <w:b/>
          <w:u w:val="single"/>
        </w:rPr>
      </w:pPr>
      <w:r w:rsidRPr="009E198C">
        <w:rPr>
          <w:b/>
          <w:u w:val="single"/>
        </w:rPr>
        <w:t>INTRODUCTION</w:t>
      </w:r>
    </w:p>
    <w:p w14:paraId="6C2E91DA" w14:textId="77777777" w:rsidR="007740B4" w:rsidRPr="009E198C" w:rsidRDefault="007740B4" w:rsidP="007740B4">
      <w:pPr>
        <w:pStyle w:val="ListParagraph"/>
        <w:spacing w:line="276" w:lineRule="auto"/>
        <w:ind w:left="2076"/>
        <w:jc w:val="both"/>
        <w:rPr>
          <w:b/>
          <w:u w:val="single"/>
        </w:rPr>
      </w:pPr>
    </w:p>
    <w:p w14:paraId="519E48E3" w14:textId="2C1C62A4" w:rsidR="0040219C" w:rsidRPr="009E198C" w:rsidRDefault="009A6BB8" w:rsidP="00FD7D08">
      <w:pPr>
        <w:jc w:val="both"/>
      </w:pPr>
      <w:r w:rsidRPr="009E198C">
        <w:t>The first thing that makes the project different is the concept of UPI. The Unified Payments Interface (UPI) has become a significant and transformative force in the realm of digital payments in India</w:t>
      </w:r>
      <w:r w:rsidR="009E198C">
        <w:t xml:space="preserve"> </w:t>
      </w:r>
      <w:r w:rsidRPr="009E198C">
        <w:t xml:space="preserve">One of the things that it has done is simplified transactions which has made a lot of </w:t>
      </w:r>
      <w:proofErr w:type="gramStart"/>
      <w:r w:rsidRPr="009E198C">
        <w:t>peer to peer</w:t>
      </w:r>
      <w:proofErr w:type="gramEnd"/>
      <w:r w:rsidRPr="009E198C">
        <w:t xml:space="preserve"> transactions user friendly.</w:t>
      </w:r>
      <w:r w:rsidR="009E198C">
        <w:t xml:space="preserve"> </w:t>
      </w:r>
      <w:proofErr w:type="gramStart"/>
      <w:r w:rsidRPr="009E198C">
        <w:t>Also</w:t>
      </w:r>
      <w:proofErr w:type="gramEnd"/>
      <w:r w:rsidRPr="009E198C">
        <w:t xml:space="preserve"> it is the </w:t>
      </w:r>
      <w:r w:rsidR="00722AE4" w:rsidRPr="009E198C">
        <w:t>security factor of UPI through multi-factor authentication, including device ID, PIN, and biometrics. This ensures a high level of security, mitigating the risks associated with digital transactions. In summary, UPI has significantly impacted the digital payments landscape in India, fostering financial inclusion, simplifying transactions, and contributing to the nation's journey towards a less cash-dependent economy.</w:t>
      </w:r>
      <w:r w:rsidR="009E198C">
        <w:t xml:space="preserve"> </w:t>
      </w:r>
      <w:r w:rsidR="00722AE4" w:rsidRPr="009E198C">
        <w:t xml:space="preserve">These were the reasons that tempted us to us </w:t>
      </w:r>
    </w:p>
    <w:p w14:paraId="727D2D98" w14:textId="77777777" w:rsidR="00722AE4" w:rsidRPr="009E198C" w:rsidRDefault="00722AE4" w:rsidP="00FD7D08">
      <w:pPr>
        <w:jc w:val="both"/>
      </w:pPr>
    </w:p>
    <w:p w14:paraId="27C3056F" w14:textId="026E5C24" w:rsidR="00722AE4" w:rsidRPr="009E198C" w:rsidRDefault="00722AE4" w:rsidP="00FD7D08">
      <w:pPr>
        <w:jc w:val="both"/>
      </w:pPr>
      <w:r w:rsidRPr="009E198C">
        <w:t>To use this feature so that we can make our parking system better than the previous ones</w:t>
      </w:r>
      <w:r w:rsidR="009E198C">
        <w:t xml:space="preserve"> </w:t>
      </w:r>
      <w:r w:rsidRPr="009E198C">
        <w:t>Another big issue is regarding the parking slot  pricing wher</w:t>
      </w:r>
      <w:r w:rsidR="009E198C">
        <w:t xml:space="preserve">e </w:t>
      </w:r>
      <w:r w:rsidRPr="009E198C">
        <w:t xml:space="preserve">in it takes plenty time to determine the price of how much the person has to park where major chunk of models adapt taking amount for bulk of time then always some time goes waste with no car at that slot and the excessive spending of the </w:t>
      </w:r>
      <w:proofErr w:type="spellStart"/>
      <w:r w:rsidRPr="009E198C">
        <w:t>user.So</w:t>
      </w:r>
      <w:proofErr w:type="spellEnd"/>
      <w:r w:rsidRPr="009E198C">
        <w:t xml:space="preserve"> for that we have thought of dynamic pricing by which the user pays the money according to hours and half hours </w:t>
      </w:r>
      <w:r w:rsidR="008B50B5" w:rsidRPr="009E198C">
        <w:t xml:space="preserve">so the pricing would be more efficient and they </w:t>
      </w:r>
      <w:proofErr w:type="spellStart"/>
      <w:r w:rsidR="008B50B5" w:rsidRPr="009E198C">
        <w:t>wont</w:t>
      </w:r>
      <w:proofErr w:type="spellEnd"/>
      <w:r w:rsidR="008B50B5" w:rsidRPr="009E198C">
        <w:t xml:space="preserve"> have to pay for any extra </w:t>
      </w:r>
      <w:proofErr w:type="spellStart"/>
      <w:r w:rsidR="008B50B5" w:rsidRPr="009E198C">
        <w:t>time.</w:t>
      </w:r>
      <w:r w:rsidR="00865F76" w:rsidRPr="009E198C">
        <w:t>Then</w:t>
      </w:r>
      <w:proofErr w:type="spellEnd"/>
      <w:r w:rsidR="00865F76" w:rsidRPr="009E198C">
        <w:t xml:space="preserve"> one of the most important factors in a parking system that uses </w:t>
      </w:r>
      <w:proofErr w:type="spellStart"/>
      <w:r w:rsidR="00865F76" w:rsidRPr="009E198C">
        <w:t>iot</w:t>
      </w:r>
      <w:proofErr w:type="spellEnd"/>
      <w:r w:rsidR="00865F76" w:rsidRPr="009E198C">
        <w:t xml:space="preserve"> is they use </w:t>
      </w:r>
      <w:proofErr w:type="spellStart"/>
      <w:r w:rsidR="00865F76" w:rsidRPr="009E198C">
        <w:t>ir</w:t>
      </w:r>
      <w:proofErr w:type="spellEnd"/>
      <w:r w:rsidR="00865F76" w:rsidRPr="009E198C">
        <w:t xml:space="preserve"> sensor not only for checking but also for the security purposes but there is a problem because the sensor only checks until a certain area and not after that, so we have thought of </w:t>
      </w:r>
      <w:proofErr w:type="spellStart"/>
      <w:r w:rsidR="00865F76" w:rsidRPr="009E198C">
        <w:t>a</w:t>
      </w:r>
      <w:proofErr w:type="spellEnd"/>
      <w:r w:rsidR="00865F76" w:rsidRPr="009E198C">
        <w:t xml:space="preserve"> image sensor at the entry as well as exit point which will be more secured for any kind of theft in the </w:t>
      </w:r>
      <w:proofErr w:type="spellStart"/>
      <w:r w:rsidR="00865F76" w:rsidRPr="009E198C">
        <w:t>system.</w:t>
      </w:r>
      <w:r w:rsidR="00C73764" w:rsidRPr="009E198C">
        <w:t>Also</w:t>
      </w:r>
      <w:proofErr w:type="spellEnd"/>
      <w:r w:rsidR="00C73764" w:rsidRPr="009E198C">
        <w:t xml:space="preserve"> many times the user has to search a lot roaming everywhere whether they can find a parking so another feature is of a notification in which they will be alerted already that there is a parking slot available and if they are not interested they can anytime turn off the notifications and then turn it on when </w:t>
      </w:r>
      <w:proofErr w:type="spellStart"/>
      <w:r w:rsidR="00C73764" w:rsidRPr="009E198C">
        <w:t>needed,that</w:t>
      </w:r>
      <w:proofErr w:type="spellEnd"/>
      <w:r w:rsidR="00C73764" w:rsidRPr="009E198C">
        <w:t xml:space="preserve"> will reduce their troubles.</w:t>
      </w:r>
    </w:p>
    <w:p w14:paraId="405F0D7F" w14:textId="77777777" w:rsidR="007740B4" w:rsidRPr="009E198C" w:rsidRDefault="007740B4" w:rsidP="00FD7D08">
      <w:pPr>
        <w:jc w:val="both"/>
      </w:pPr>
    </w:p>
    <w:p w14:paraId="7220229E" w14:textId="0116E89B" w:rsidR="00C73764" w:rsidRPr="009E198C" w:rsidRDefault="00C73764" w:rsidP="00FD7D08">
      <w:pPr>
        <w:jc w:val="both"/>
      </w:pPr>
      <w:r w:rsidRPr="009E198C">
        <w:t xml:space="preserve">Now one final problem that always will occur is how to provide people all of these </w:t>
      </w:r>
      <w:proofErr w:type="spellStart"/>
      <w:r w:rsidRPr="009E198C">
        <w:t>facilites</w:t>
      </w:r>
      <w:proofErr w:type="spellEnd"/>
      <w:r w:rsidRPr="009E198C">
        <w:t xml:space="preserve"> .</w:t>
      </w:r>
      <w:r w:rsidR="00600787" w:rsidRPr="009E198C">
        <w:t xml:space="preserve">The </w:t>
      </w:r>
      <w:r w:rsidRPr="009E198C">
        <w:t xml:space="preserve">best option that was sought is a website which will display all of the details at one place with safe and secure login system followed by their </w:t>
      </w:r>
      <w:proofErr w:type="spellStart"/>
      <w:r w:rsidRPr="009E198C">
        <w:t>acoount</w:t>
      </w:r>
      <w:proofErr w:type="spellEnd"/>
      <w:r w:rsidRPr="009E198C">
        <w:t xml:space="preserve"> details and </w:t>
      </w:r>
      <w:proofErr w:type="spellStart"/>
      <w:r w:rsidRPr="009E198C">
        <w:t>displayin</w:t>
      </w:r>
      <w:proofErr w:type="spellEnd"/>
      <w:r w:rsidRPr="009E198C">
        <w:t xml:space="preserve"> the features </w:t>
      </w:r>
      <w:proofErr w:type="spellStart"/>
      <w:r w:rsidRPr="009E198C">
        <w:t>availibilty</w:t>
      </w:r>
      <w:proofErr w:type="spellEnd"/>
      <w:r w:rsidRPr="009E198C">
        <w:t xml:space="preserve">  ,the dynamic pricing that needs to be paid at the end ,the UPI system can be </w:t>
      </w:r>
      <w:proofErr w:type="spellStart"/>
      <w:r w:rsidRPr="009E198C">
        <w:t>integraded</w:t>
      </w:r>
      <w:proofErr w:type="spellEnd"/>
      <w:r w:rsidRPr="009E198C">
        <w:t xml:space="preserve"> using API which will help it take place smoothly on the website </w:t>
      </w:r>
      <w:r w:rsidR="00FE5C06" w:rsidRPr="009E198C">
        <w:t xml:space="preserve">not bothering the user to go at various places for various </w:t>
      </w:r>
      <w:proofErr w:type="spellStart"/>
      <w:r w:rsidR="00FE5C06" w:rsidRPr="009E198C">
        <w:t>features</w:t>
      </w:r>
      <w:r w:rsidR="00DB7976" w:rsidRPr="009E198C">
        <w:t>.Data</w:t>
      </w:r>
      <w:proofErr w:type="spellEnd"/>
      <w:r w:rsidR="00DB7976" w:rsidRPr="009E198C">
        <w:t xml:space="preserve"> analytics can be further used which will analyze data collected on the parking usage patterns to optimize layout ,pricing strategies and overall optimal efficiency that will make the model work better to help the people.</w:t>
      </w:r>
    </w:p>
    <w:p w14:paraId="2DD50677" w14:textId="61FE4189" w:rsidR="00005233" w:rsidRPr="009E198C" w:rsidRDefault="00794E3D" w:rsidP="00005233">
      <w:pPr>
        <w:pStyle w:val="Heading1"/>
        <w:rPr>
          <w:b/>
          <w:u w:val="single"/>
        </w:rPr>
      </w:pPr>
      <w:r w:rsidRPr="009E198C">
        <w:rPr>
          <w:b/>
          <w:u w:val="single"/>
        </w:rPr>
        <w:t>RELATED WORK</w:t>
      </w:r>
    </w:p>
    <w:p w14:paraId="6065C803" w14:textId="77777777" w:rsidR="00C145E3" w:rsidRPr="009E198C" w:rsidRDefault="00C145E3" w:rsidP="00C145E3"/>
    <w:p w14:paraId="528C96EC" w14:textId="267AE763" w:rsidR="00AB10E6" w:rsidRPr="009E198C" w:rsidRDefault="00B37027" w:rsidP="00AB10E6">
      <w:pPr>
        <w:jc w:val="both"/>
      </w:pPr>
      <w:r w:rsidRPr="009E198C">
        <w:t xml:space="preserve">P. </w:t>
      </w:r>
      <w:proofErr w:type="gramStart"/>
      <w:r w:rsidRPr="009E198C">
        <w:t>Eswara ,A</w:t>
      </w:r>
      <w:proofErr w:type="gramEnd"/>
      <w:r w:rsidRPr="009E198C">
        <w:t xml:space="preserve"> V M Manikandan ,Saurabh Godha” model of associate underground multi-storied machine-controlled    automotive parking system” [1]  , This work proposes to develop associated implement a model </w:t>
      </w:r>
      <w:proofErr w:type="spellStart"/>
      <w:r w:rsidRPr="009E198C">
        <w:t>model</w:t>
      </w:r>
      <w:proofErr w:type="spellEnd"/>
      <w:r w:rsidRPr="009E198C">
        <w:t xml:space="preserve"> of a cheap and </w:t>
      </w:r>
      <w:proofErr w:type="spellStart"/>
      <w:r w:rsidRPr="009E198C">
        <w:t>non human</w:t>
      </w:r>
      <w:proofErr w:type="spellEnd"/>
      <w:r w:rsidRPr="009E198C">
        <w:t xml:space="preserve"> interference automotive parking system microcontroller. Model developed for underground automotive parking with many floors, prevents the usage of the car parking zone at ground floor. Entire method was </w:t>
      </w:r>
      <w:r w:rsidRPr="009E198C">
        <w:lastRenderedPageBreak/>
        <w:t xml:space="preserve">controlled by a machine so it reduces the time wasted by someone to park </w:t>
      </w:r>
      <w:proofErr w:type="spellStart"/>
      <w:proofErr w:type="gramStart"/>
      <w:r w:rsidRPr="009E198C">
        <w:t>a</w:t>
      </w:r>
      <w:proofErr w:type="spellEnd"/>
      <w:proofErr w:type="gramEnd"/>
      <w:r w:rsidRPr="009E198C">
        <w:t xml:space="preserve"> automotive. This model uses 2 circular floors, with six car parking slots in every floor. This mechanism has </w:t>
      </w:r>
      <w:proofErr w:type="spellStart"/>
      <w:r w:rsidRPr="009E198C">
        <w:t>centre</w:t>
      </w:r>
      <w:proofErr w:type="spellEnd"/>
      <w:r w:rsidRPr="009E198C">
        <w:t xml:space="preserve"> primary shaft to hold a raise to move the vehicle to its proper parking slot. various sensors, motors and package were used to transport the automotive to its allotted parking slot. Hence, this method provides a closed loop system management, creating it quite economical, accurate, secure and a convenient methodology projected for parking cars in both business and residential areas</w:t>
      </w:r>
    </w:p>
    <w:p w14:paraId="2CCB1C78" w14:textId="77777777" w:rsidR="00B37027" w:rsidRPr="009E198C" w:rsidRDefault="00B37027" w:rsidP="00AB10E6">
      <w:pPr>
        <w:jc w:val="both"/>
      </w:pPr>
    </w:p>
    <w:p w14:paraId="74A11B27" w14:textId="4FA24C17" w:rsidR="00B37027" w:rsidRPr="009E198C" w:rsidRDefault="00B37027" w:rsidP="00AB10E6">
      <w:pPr>
        <w:jc w:val="both"/>
      </w:pPr>
      <w:proofErr w:type="spellStart"/>
      <w:r w:rsidRPr="009E198C">
        <w:t>TejasPund</w:t>
      </w:r>
      <w:proofErr w:type="spellEnd"/>
      <w:r w:rsidRPr="009E198C">
        <w:t xml:space="preserve">, Harshavardhan </w:t>
      </w:r>
      <w:proofErr w:type="spellStart"/>
      <w:r w:rsidRPr="009E198C">
        <w:t>Sidagam</w:t>
      </w:r>
      <w:proofErr w:type="spellEnd"/>
      <w:r w:rsidRPr="009E198C">
        <w:t xml:space="preserve">, Asif </w:t>
      </w:r>
      <w:proofErr w:type="spellStart"/>
      <w:r w:rsidRPr="009E198C">
        <w:t>Pinjari</w:t>
      </w:r>
      <w:proofErr w:type="spellEnd"/>
      <w:r w:rsidRPr="009E198C">
        <w:t>, “IOT Based Smart Parking System using NODEMCU” [2</w:t>
      </w:r>
      <w:proofErr w:type="gramStart"/>
      <w:r w:rsidRPr="009E198C">
        <w:t>] ,</w:t>
      </w:r>
      <w:proofErr w:type="gramEnd"/>
      <w:r w:rsidRPr="009E198C">
        <w:t xml:space="preserve"> The paper first talked about how the rise in industrialization has led to more and more vehicles in any part of the world or even the country and along with that comes the problem of handling and parking them.</w:t>
      </w:r>
      <w:r w:rsidR="009E198C">
        <w:t xml:space="preserve"> </w:t>
      </w:r>
      <w:r w:rsidRPr="009E198C">
        <w:t xml:space="preserve">Then later they talked about their system in which the </w:t>
      </w:r>
      <w:r w:rsidR="009E198C">
        <w:t>IR</w:t>
      </w:r>
      <w:r w:rsidRPr="009E198C">
        <w:t xml:space="preserve"> sensor is used to track the entry or exit of a vehicle and then it is displayed </w:t>
      </w:r>
      <w:proofErr w:type="gramStart"/>
      <w:r w:rsidRPr="009E198C">
        <w:t>to  google</w:t>
      </w:r>
      <w:proofErr w:type="gramEnd"/>
      <w:r w:rsidRPr="009E198C">
        <w:t xml:space="preserve"> firebase using internet so anyone can see anytime.</w:t>
      </w:r>
    </w:p>
    <w:p w14:paraId="04B5B437" w14:textId="77777777" w:rsidR="00B37027" w:rsidRPr="009E198C" w:rsidRDefault="00B37027" w:rsidP="00B37027">
      <w:pPr>
        <w:jc w:val="both"/>
      </w:pPr>
    </w:p>
    <w:p w14:paraId="49CF547B" w14:textId="77777777" w:rsidR="00B37027" w:rsidRPr="009E198C" w:rsidRDefault="00B37027" w:rsidP="00B37027">
      <w:pPr>
        <w:jc w:val="both"/>
      </w:pPr>
      <w:r w:rsidRPr="009E198C">
        <w:t xml:space="preserve">Hardik Tanti, Pratik </w:t>
      </w:r>
      <w:proofErr w:type="spellStart"/>
      <w:proofErr w:type="gramStart"/>
      <w:r w:rsidRPr="009E198C">
        <w:t>Kasodariya</w:t>
      </w:r>
      <w:proofErr w:type="spellEnd"/>
      <w:r w:rsidRPr="009E198C">
        <w:t xml:space="preserve"> ,</w:t>
      </w:r>
      <w:proofErr w:type="gramEnd"/>
      <w:r w:rsidRPr="009E198C">
        <w:t xml:space="preserve"> Shikha Patel , Dhaval H. </w:t>
      </w:r>
      <w:proofErr w:type="spellStart"/>
      <w:r w:rsidRPr="009E198C">
        <w:t>Rangrej</w:t>
      </w:r>
      <w:proofErr w:type="spellEnd"/>
      <w:r w:rsidRPr="009E198C">
        <w:t xml:space="preserve"> , Laxmi Institute Of Technology, </w:t>
      </w:r>
      <w:proofErr w:type="spellStart"/>
      <w:r w:rsidRPr="009E198C">
        <w:t>Sarigam</w:t>
      </w:r>
      <w:proofErr w:type="spellEnd"/>
    </w:p>
    <w:p w14:paraId="31E8DCDC" w14:textId="41C0BFE3" w:rsidR="00B37027" w:rsidRPr="009E198C" w:rsidRDefault="00B37027" w:rsidP="00B37027">
      <w:pPr>
        <w:jc w:val="both"/>
      </w:pPr>
      <w:r w:rsidRPr="009E198C">
        <w:t xml:space="preserve">” Smart Parking System based on </w:t>
      </w:r>
      <w:proofErr w:type="gramStart"/>
      <w:r w:rsidRPr="009E198C">
        <w:t>IOT”  [</w:t>
      </w:r>
      <w:proofErr w:type="gramEnd"/>
      <w:r w:rsidRPr="009E198C">
        <w:t xml:space="preserve">3]  In this paper Author Explained briefly about growth of </w:t>
      </w:r>
      <w:r w:rsidR="009E198C">
        <w:t>IOT</w:t>
      </w:r>
      <w:r w:rsidRPr="009E198C">
        <w:t xml:space="preserve"> has played a key role in solving majority of human problems and continues to do daily.</w:t>
      </w:r>
      <w:r w:rsidR="009E198C">
        <w:t xml:space="preserve"> </w:t>
      </w:r>
      <w:r w:rsidRPr="009E198C">
        <w:t>They came up with a system where each parking lot will be monitored with some control system to get the status of the area whether it is empty or there is a car in that place and an application was developed which gave information about it and was also used for payment system for that particular area according to the time car will be parked.</w:t>
      </w:r>
    </w:p>
    <w:p w14:paraId="22DB9A80" w14:textId="77777777" w:rsidR="00B37027" w:rsidRPr="009E198C" w:rsidRDefault="00B37027" w:rsidP="00B37027">
      <w:pPr>
        <w:jc w:val="both"/>
      </w:pPr>
    </w:p>
    <w:p w14:paraId="16C0CA31" w14:textId="0EB9C5E8" w:rsidR="00B37027" w:rsidRPr="009E198C" w:rsidRDefault="00B37027" w:rsidP="00B37027">
      <w:pPr>
        <w:jc w:val="both"/>
      </w:pPr>
      <w:r w:rsidRPr="009E198C">
        <w:t xml:space="preserve">Manickam Ramasamy, Sunil Govinda Solanki, Elango Natarajan “IoT Based Smart Parking System for Large Parking Lot”, [4]   In this paper author explained about how we can overcome the conventional way of parking by IOT and cloud </w:t>
      </w:r>
      <w:proofErr w:type="spellStart"/>
      <w:proofErr w:type="gramStart"/>
      <w:r w:rsidRPr="009E198C">
        <w:t>computing.they</w:t>
      </w:r>
      <w:proofErr w:type="spellEnd"/>
      <w:proofErr w:type="gramEnd"/>
      <w:r w:rsidRPr="009E198C">
        <w:t xml:space="preserve"> have used Arduino mega as a microcontroller to upload information of available parking space . So occupancy of parking slot is detected by ultrasonic sensor and notifies it Also servomotor opens the barrier at the entry and exit point when a car is </w:t>
      </w:r>
      <w:proofErr w:type="spellStart"/>
      <w:proofErr w:type="gramStart"/>
      <w:r w:rsidRPr="009E198C">
        <w:t>detected.if</w:t>
      </w:r>
      <w:proofErr w:type="spellEnd"/>
      <w:proofErr w:type="gramEnd"/>
      <w:r w:rsidRPr="009E198C">
        <w:t xml:space="preserve"> Space is Occupied then the system will update it to cloud.</w:t>
      </w:r>
    </w:p>
    <w:p w14:paraId="2F9E4F4C" w14:textId="77777777" w:rsidR="00B37027" w:rsidRPr="009E198C" w:rsidRDefault="00B37027" w:rsidP="00B37027">
      <w:pPr>
        <w:jc w:val="both"/>
      </w:pPr>
    </w:p>
    <w:p w14:paraId="65BBEFEC" w14:textId="2FC80F20" w:rsidR="00B37027" w:rsidRPr="009E198C" w:rsidRDefault="00B37027" w:rsidP="00B37027">
      <w:pPr>
        <w:jc w:val="both"/>
      </w:pPr>
      <w:r w:rsidRPr="009E198C">
        <w:t xml:space="preserve">Vaibhav Hans, Parminder Singh Sethi, </w:t>
      </w:r>
      <w:proofErr w:type="spellStart"/>
      <w:r w:rsidRPr="009E198C">
        <w:t>JatinKinra</w:t>
      </w:r>
      <w:proofErr w:type="spellEnd"/>
      <w:r w:rsidRPr="009E198C">
        <w:t xml:space="preserve"> “An Approach to IoT based Car Parking and Reservation system on Cloud”, [5] In this Paper authors briefly explained about IOT based car parking system and reservation </w:t>
      </w:r>
      <w:proofErr w:type="gramStart"/>
      <w:r w:rsidRPr="009E198C">
        <w:t>system ,based</w:t>
      </w:r>
      <w:proofErr w:type="gramEnd"/>
      <w:r w:rsidRPr="009E198C">
        <w:t xml:space="preserve"> on cloud. </w:t>
      </w:r>
      <w:proofErr w:type="gramStart"/>
      <w:r w:rsidRPr="009E198C">
        <w:t>Basically</w:t>
      </w:r>
      <w:proofErr w:type="gramEnd"/>
      <w:r w:rsidRPr="009E198C">
        <w:t xml:space="preserve"> they focused on two different modules first one focuses on current demands of customers and the second one describes organization it basically organizes the space available for upcoming cars and keeps track of it. </w:t>
      </w:r>
      <w:proofErr w:type="gramStart"/>
      <w:r w:rsidRPr="009E198C">
        <w:t>Also</w:t>
      </w:r>
      <w:proofErr w:type="gramEnd"/>
      <w:r w:rsidRPr="009E198C">
        <w:t xml:space="preserve"> they have made a special wallet feature for payment purpose so No need to wait in queues to pay. </w:t>
      </w:r>
      <w:proofErr w:type="gramStart"/>
      <w:r w:rsidRPr="009E198C">
        <w:t>Also</w:t>
      </w:r>
      <w:proofErr w:type="gramEnd"/>
      <w:r w:rsidRPr="009E198C">
        <w:t xml:space="preserve"> they created a App through which we can keep track of our vehicle and we can do bookings from it. Cloud factory is used for Storage and parking is allocated when </w:t>
      </w:r>
      <w:proofErr w:type="gramStart"/>
      <w:r w:rsidRPr="009E198C">
        <w:t>server side</w:t>
      </w:r>
      <w:proofErr w:type="gramEnd"/>
      <w:r w:rsidRPr="009E198C">
        <w:t xml:space="preserve"> script runs.</w:t>
      </w:r>
    </w:p>
    <w:p w14:paraId="3CE787FF" w14:textId="77777777" w:rsidR="00B37027" w:rsidRPr="009E198C" w:rsidRDefault="00B37027" w:rsidP="00B37027">
      <w:pPr>
        <w:jc w:val="both"/>
      </w:pPr>
    </w:p>
    <w:p w14:paraId="1264988B" w14:textId="37DB05DF" w:rsidR="00B37027" w:rsidRPr="009E198C" w:rsidRDefault="00DA1921" w:rsidP="00DA1921">
      <w:pPr>
        <w:jc w:val="both"/>
      </w:pPr>
      <w:r w:rsidRPr="009E198C">
        <w:t xml:space="preserve">Anusha, Arshitha M S, Anushri, Geetanjali </w:t>
      </w:r>
      <w:proofErr w:type="spellStart"/>
      <w:r w:rsidRPr="009E198C">
        <w:t>Bishtannavar</w:t>
      </w:r>
      <w:proofErr w:type="spellEnd"/>
      <w:r w:rsidRPr="009E198C">
        <w:t xml:space="preserve">, Ms. Megha D Hegde” Review Paper on Smart Parking </w:t>
      </w:r>
      <w:proofErr w:type="gramStart"/>
      <w:r w:rsidRPr="009E198C">
        <w:t>System”[</w:t>
      </w:r>
      <w:proofErr w:type="gramEnd"/>
      <w:r w:rsidRPr="009E198C">
        <w:t xml:space="preserve">6].The paper first talked about the problems of heavy traffic as well as the parking issues in </w:t>
      </w:r>
      <w:proofErr w:type="spellStart"/>
      <w:r w:rsidRPr="009E198C">
        <w:t>metropolitian</w:t>
      </w:r>
      <w:proofErr w:type="spellEnd"/>
      <w:r w:rsidRPr="009E198C">
        <w:t xml:space="preserve"> cities. The paper proposed a smart parking system </w:t>
      </w:r>
      <w:proofErr w:type="spellStart"/>
      <w:r w:rsidRPr="009E198C">
        <w:t>tht</w:t>
      </w:r>
      <w:proofErr w:type="spellEnd"/>
      <w:r w:rsidRPr="009E198C">
        <w:t xml:space="preserve"> was based on Arduino components embedded along with mobile application</w:t>
      </w:r>
      <w:r w:rsidR="009E198C">
        <w:t xml:space="preserve">. </w:t>
      </w:r>
      <w:r w:rsidRPr="009E198C">
        <w:t>The model uses onsite deployment of various slots that monitors the empty and filled slots signaling it through a mobile application.</w:t>
      </w:r>
      <w:r w:rsidR="009E198C">
        <w:t xml:space="preserve"> </w:t>
      </w:r>
      <w:r w:rsidRPr="009E198C">
        <w:t xml:space="preserve">This made it easier for the user to directly first check on that app for empty slot rather than wasting </w:t>
      </w:r>
      <w:proofErr w:type="gramStart"/>
      <w:r w:rsidRPr="009E198C">
        <w:t>time ,f</w:t>
      </w:r>
      <w:r w:rsidR="009E198C">
        <w:t>uel</w:t>
      </w:r>
      <w:proofErr w:type="gramEnd"/>
      <w:r w:rsidRPr="009E198C">
        <w:t xml:space="preserve"> to check.</w:t>
      </w:r>
    </w:p>
    <w:p w14:paraId="0E77FB4E" w14:textId="77777777" w:rsidR="00B37027" w:rsidRPr="009E198C" w:rsidRDefault="00B37027" w:rsidP="00B37027">
      <w:pPr>
        <w:jc w:val="both"/>
      </w:pPr>
    </w:p>
    <w:p w14:paraId="463A52E0" w14:textId="0E45EAA4" w:rsidR="00B37027" w:rsidRPr="009E198C" w:rsidRDefault="00AD4FBB" w:rsidP="00B37027">
      <w:pPr>
        <w:jc w:val="both"/>
      </w:pPr>
      <w:r w:rsidRPr="009E198C">
        <w:t xml:space="preserve">Dipali </w:t>
      </w:r>
      <w:proofErr w:type="spellStart"/>
      <w:proofErr w:type="gramStart"/>
      <w:r w:rsidRPr="009E198C">
        <w:t>Balmiki</w:t>
      </w:r>
      <w:proofErr w:type="spellEnd"/>
      <w:r w:rsidRPr="009E198C">
        <w:t xml:space="preserve"> ,</w:t>
      </w:r>
      <w:proofErr w:type="gramEnd"/>
      <w:r w:rsidRPr="009E198C">
        <w:t xml:space="preserve"> Manas Singhal , Anupama Singh , </w:t>
      </w:r>
      <w:proofErr w:type="spellStart"/>
      <w:r w:rsidRPr="009E198C">
        <w:t>Divyangi</w:t>
      </w:r>
      <w:proofErr w:type="spellEnd"/>
      <w:r w:rsidRPr="009E198C">
        <w:t xml:space="preserve"> Tyagi “A Research On Smart Vehicle Parking System”[7].This system was developed with the thought of reducing the pollution and consumption of </w:t>
      </w:r>
      <w:r w:rsidR="009E198C">
        <w:t>fuel</w:t>
      </w:r>
      <w:r w:rsidRPr="009E198C">
        <w:t>.</w:t>
      </w:r>
      <w:r w:rsidR="009E198C">
        <w:t xml:space="preserve"> </w:t>
      </w:r>
      <w:r w:rsidRPr="009E198C">
        <w:t>There are two main concepts ,first one is of Bluetooth model in which using the Bluetooth parking slot would be found in the nearest area and guided to the person.</w:t>
      </w:r>
      <w:r w:rsidR="009E198C">
        <w:t xml:space="preserve"> </w:t>
      </w:r>
      <w:r w:rsidRPr="009E198C">
        <w:t xml:space="preserve">Second is a RFID tag which will be special for every car that will help to uniquely identify them after entering and before </w:t>
      </w:r>
      <w:proofErr w:type="spellStart"/>
      <w:r w:rsidRPr="009E198C">
        <w:t>exiting.All</w:t>
      </w:r>
      <w:proofErr w:type="spellEnd"/>
      <w:r w:rsidRPr="009E198C">
        <w:t xml:space="preserve"> this will be with image processing that will </w:t>
      </w:r>
      <w:r w:rsidR="00B32E48" w:rsidRPr="009E198C">
        <w:t>be at the opening gate scanning the car number plate to give entry</w:t>
      </w:r>
    </w:p>
    <w:p w14:paraId="3F416732" w14:textId="77777777" w:rsidR="00B32E48" w:rsidRPr="009E198C" w:rsidRDefault="00B32E48" w:rsidP="00B37027">
      <w:pPr>
        <w:jc w:val="both"/>
      </w:pPr>
    </w:p>
    <w:p w14:paraId="433B9FD2" w14:textId="5D4F8BCF" w:rsidR="00C145E3" w:rsidRPr="009E198C" w:rsidRDefault="00B32E48" w:rsidP="00C145E3">
      <w:pPr>
        <w:jc w:val="both"/>
      </w:pPr>
      <w:r w:rsidRPr="009E198C">
        <w:t xml:space="preserve">Ahmad Ihsan, Nurul </w:t>
      </w:r>
      <w:proofErr w:type="spellStart"/>
      <w:r w:rsidRPr="009E198C">
        <w:t>Fadillah</w:t>
      </w:r>
      <w:proofErr w:type="spellEnd"/>
      <w:r w:rsidRPr="009E198C">
        <w:t xml:space="preserve">, C R Gunawan, </w:t>
      </w:r>
      <w:proofErr w:type="spellStart"/>
      <w:r w:rsidRPr="009E198C">
        <w:t>Mursyidah</w:t>
      </w:r>
      <w:proofErr w:type="spellEnd"/>
      <w:r w:rsidRPr="009E198C">
        <w:t xml:space="preserve"> </w:t>
      </w:r>
      <w:proofErr w:type="spellStart"/>
      <w:r w:rsidRPr="009E198C">
        <w:t>Mursyidah</w:t>
      </w:r>
      <w:proofErr w:type="spellEnd"/>
      <w:r w:rsidRPr="009E198C">
        <w:t xml:space="preserve"> “Detection of Empty Slots in Car Parking System Using Neural Network </w:t>
      </w:r>
      <w:proofErr w:type="gramStart"/>
      <w:r w:rsidRPr="009E198C">
        <w:t>Method ”</w:t>
      </w:r>
      <w:proofErr w:type="gramEnd"/>
      <w:r w:rsidRPr="009E198C">
        <w:t>[8]This paper explained the importance of finding an empty slot in multicomplex buildings where it is difficult for humans to monitor.</w:t>
      </w:r>
      <w:r w:rsidR="009E198C">
        <w:t xml:space="preserve"> </w:t>
      </w:r>
      <w:r w:rsidRPr="009E198C">
        <w:t>So they tried neural network which is one of the information processing systems designed by imitating the workings of the human brain in problem-solving. The purpose of this research is to determine which car parking slots filled or empty parking slots.</w:t>
      </w:r>
      <w:r w:rsidR="009E198C">
        <w:t xml:space="preserve"> </w:t>
      </w:r>
      <w:r w:rsidRPr="009E198C">
        <w:t>This was carried on a system of 20 parking slots to detect which are empty and which are full with overall average accuracy of 95%</w:t>
      </w:r>
    </w:p>
    <w:p w14:paraId="616F10DB" w14:textId="77777777" w:rsidR="001A75E0" w:rsidRPr="009E198C" w:rsidRDefault="001A75E0" w:rsidP="001A75E0">
      <w:pPr>
        <w:pStyle w:val="Heading1"/>
        <w:rPr>
          <w:b/>
          <w:u w:val="single"/>
        </w:rPr>
      </w:pPr>
      <w:r w:rsidRPr="009E198C">
        <w:rPr>
          <w:b/>
          <w:u w:val="single"/>
        </w:rPr>
        <w:t>METHODOLOGY</w:t>
      </w:r>
    </w:p>
    <w:p w14:paraId="7CE68C07" w14:textId="77777777" w:rsidR="00694499" w:rsidRPr="009E198C" w:rsidRDefault="00694499" w:rsidP="00694499"/>
    <w:p w14:paraId="5421B6B1" w14:textId="0109A021" w:rsidR="002D1255" w:rsidRPr="009E198C" w:rsidRDefault="00694499" w:rsidP="00FD7D08">
      <w:pPr>
        <w:jc w:val="both"/>
      </w:pPr>
      <w:r w:rsidRPr="009E198C">
        <w:t xml:space="preserve">                </w:t>
      </w:r>
      <w:r w:rsidR="00E74545" w:rsidRPr="009E198C">
        <w:t xml:space="preserve"> </w:t>
      </w:r>
      <w:r w:rsidR="009E198C" w:rsidRPr="009E198C">
        <w:t>The development approach for the Smart Parking System involves a thorough process, incorporating in-depth requirements analysis, strategic planning of system architecture, and the integration of diverse IoT hardware elements for complete automation. The focus is on creating an intuitive interface, implementing robust functionalities, and ensuring secure user authentication. The system comprises real-time management of parking slots, validation of bookings, seamless payment integration, and an administrative dashboard for effective monitoring. Extensive testing and meticulous deployment precede user training, comprehensive documentation, and ongoing maintenance. Regular feedback from users and administrators is actively sought to facilitate continuous improvements. The project's scalability allows for easy adaptability and potential expansions in the future, providing a user-centric solution for efficient parking management through cutting-edge IoT technologies.</w:t>
      </w:r>
    </w:p>
    <w:p w14:paraId="7BE3A020" w14:textId="77777777" w:rsidR="004A1648" w:rsidRPr="009E198C" w:rsidRDefault="004A1648" w:rsidP="00F5445F"/>
    <w:p w14:paraId="6682F09F" w14:textId="77777777" w:rsidR="00E70C5B" w:rsidRPr="009E198C" w:rsidRDefault="00E70C5B" w:rsidP="004C0F35">
      <w:pPr>
        <w:pStyle w:val="Heading1"/>
        <w:rPr>
          <w:b/>
          <w:u w:val="single"/>
        </w:rPr>
      </w:pPr>
      <w:r w:rsidRPr="009E198C">
        <w:rPr>
          <w:b/>
          <w:u w:val="single"/>
        </w:rPr>
        <w:lastRenderedPageBreak/>
        <w:t>PROPOSED ARCHITECTURE</w:t>
      </w:r>
    </w:p>
    <w:p w14:paraId="4855ED7C" w14:textId="1E6847B2" w:rsidR="00E70C5B" w:rsidRPr="006A78E8" w:rsidRDefault="006A78E8" w:rsidP="006A78E8">
      <w:r>
        <w:t xml:space="preserve">Block </w:t>
      </w:r>
      <w:proofErr w:type="gramStart"/>
      <w:r>
        <w:t>Diagram :</w:t>
      </w:r>
      <w:proofErr w:type="gramEnd"/>
      <w:r>
        <w:br/>
      </w:r>
      <w:r>
        <w:br/>
      </w:r>
      <w:r>
        <w:rPr>
          <w:noProof/>
        </w:rPr>
        <w:drawing>
          <wp:inline distT="0" distB="0" distL="0" distR="0" wp14:anchorId="3C9DF598" wp14:editId="219343A5">
            <wp:extent cx="2760980" cy="3754755"/>
            <wp:effectExtent l="0" t="0" r="0" b="0"/>
            <wp:docPr id="1299793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0980" cy="3754755"/>
                    </a:xfrm>
                    <a:prstGeom prst="rect">
                      <a:avLst/>
                    </a:prstGeom>
                    <a:noFill/>
                    <a:ln>
                      <a:noFill/>
                    </a:ln>
                  </pic:spPr>
                </pic:pic>
              </a:graphicData>
            </a:graphic>
          </wp:inline>
        </w:drawing>
      </w:r>
    </w:p>
    <w:p w14:paraId="6E1B4A98" w14:textId="66307376" w:rsidR="004A1648" w:rsidRPr="009E198C" w:rsidRDefault="00CA4D35" w:rsidP="00E70C5B">
      <w:r>
        <w:t xml:space="preserve">Flow </w:t>
      </w:r>
      <w:proofErr w:type="gramStart"/>
      <w:r>
        <w:t>Diagram :</w:t>
      </w:r>
      <w:proofErr w:type="gramEnd"/>
      <w:r>
        <w:t xml:space="preserve"> </w:t>
      </w:r>
      <w:r>
        <w:br/>
      </w:r>
      <w:r>
        <w:br/>
      </w:r>
      <w:r>
        <w:rPr>
          <w:noProof/>
        </w:rPr>
        <w:drawing>
          <wp:inline distT="0" distB="0" distL="0" distR="0" wp14:anchorId="0CF0D275" wp14:editId="55E2DF83">
            <wp:extent cx="2648139" cy="4087416"/>
            <wp:effectExtent l="0" t="0" r="0" b="0"/>
            <wp:docPr id="19381213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21382" name="Picture 19381213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2769" cy="4109998"/>
                    </a:xfrm>
                    <a:prstGeom prst="rect">
                      <a:avLst/>
                    </a:prstGeom>
                  </pic:spPr>
                </pic:pic>
              </a:graphicData>
            </a:graphic>
          </wp:inline>
        </w:drawing>
      </w:r>
    </w:p>
    <w:p w14:paraId="4676CCE6" w14:textId="77777777" w:rsidR="004B6FDF" w:rsidRPr="009E198C" w:rsidRDefault="004B6FDF" w:rsidP="00C849AC">
      <w:pPr>
        <w:jc w:val="both"/>
      </w:pPr>
    </w:p>
    <w:p w14:paraId="569F7EA0" w14:textId="33E595FC" w:rsidR="004B6FDF" w:rsidRDefault="00F5445F" w:rsidP="004B6FDF">
      <w:pPr>
        <w:pStyle w:val="Heading1"/>
      </w:pPr>
      <w:r w:rsidRPr="009E198C">
        <w:t xml:space="preserve">  </w:t>
      </w:r>
      <w:r w:rsidR="00E70C5B" w:rsidRPr="009E198C">
        <w:rPr>
          <w:b/>
          <w:u w:val="single"/>
        </w:rPr>
        <w:t>RESULT</w:t>
      </w:r>
      <w:r w:rsidR="003B7639" w:rsidRPr="009E198C">
        <w:rPr>
          <w:b/>
          <w:u w:val="single"/>
        </w:rPr>
        <w:br/>
      </w:r>
    </w:p>
    <w:p w14:paraId="398548B9" w14:textId="7A9128AE" w:rsidR="004C4A33" w:rsidRPr="004C4A33" w:rsidRDefault="004C4A33" w:rsidP="004C4A33"/>
    <w:p w14:paraId="6CC8B951" w14:textId="2DFA6B8E" w:rsidR="004C4A33" w:rsidRDefault="004C4A33" w:rsidP="004C4A33">
      <w:pPr>
        <w:jc w:val="center"/>
        <w:rPr>
          <w:noProof/>
        </w:rPr>
      </w:pPr>
      <w:r>
        <w:rPr>
          <w:noProof/>
        </w:rPr>
        <w:drawing>
          <wp:inline distT="0" distB="0" distL="0" distR="0" wp14:anchorId="00976146" wp14:editId="26754F11">
            <wp:extent cx="1730337" cy="3367889"/>
            <wp:effectExtent l="0" t="0" r="0" b="0"/>
            <wp:docPr id="138644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41498" name="Picture 1386441498"/>
                    <pic:cNvPicPr/>
                  </pic:nvPicPr>
                  <pic:blipFill rotWithShape="1">
                    <a:blip r:embed="rId9" cstate="print">
                      <a:extLst>
                        <a:ext uri="{28A0092B-C50C-407E-A947-70E740481C1C}">
                          <a14:useLocalDpi xmlns:a14="http://schemas.microsoft.com/office/drawing/2010/main" val="0"/>
                        </a:ext>
                      </a:extLst>
                    </a:blip>
                    <a:srcRect t="12413"/>
                    <a:stretch/>
                  </pic:blipFill>
                  <pic:spPr bwMode="auto">
                    <a:xfrm>
                      <a:off x="0" y="0"/>
                      <a:ext cx="1755438" cy="3416744"/>
                    </a:xfrm>
                    <a:prstGeom prst="rect">
                      <a:avLst/>
                    </a:prstGeom>
                    <a:ln>
                      <a:noFill/>
                    </a:ln>
                    <a:extLst>
                      <a:ext uri="{53640926-AAD7-44D8-BBD7-CCE9431645EC}">
                        <a14:shadowObscured xmlns:a14="http://schemas.microsoft.com/office/drawing/2010/main"/>
                      </a:ext>
                    </a:extLst>
                  </pic:spPr>
                </pic:pic>
              </a:graphicData>
            </a:graphic>
          </wp:inline>
        </w:drawing>
      </w:r>
    </w:p>
    <w:p w14:paraId="2FF474C5" w14:textId="77777777" w:rsidR="00CA4D35" w:rsidRDefault="00CA4D35" w:rsidP="004C4A33">
      <w:pPr>
        <w:jc w:val="center"/>
        <w:rPr>
          <w:noProof/>
        </w:rPr>
      </w:pPr>
    </w:p>
    <w:p w14:paraId="6F116B41" w14:textId="77777777" w:rsidR="00CA4D35" w:rsidRDefault="00CA4D35" w:rsidP="004C4A33">
      <w:pPr>
        <w:jc w:val="center"/>
        <w:rPr>
          <w:noProof/>
        </w:rPr>
      </w:pPr>
    </w:p>
    <w:p w14:paraId="35FE08B5" w14:textId="77777777" w:rsidR="00CA4D35" w:rsidRDefault="00CA4D35" w:rsidP="004C4A33">
      <w:pPr>
        <w:jc w:val="center"/>
        <w:rPr>
          <w:noProof/>
        </w:rPr>
      </w:pPr>
    </w:p>
    <w:p w14:paraId="5076F054" w14:textId="77777777" w:rsidR="00CA4D35" w:rsidRDefault="00CA4D35" w:rsidP="004C4A33">
      <w:pPr>
        <w:jc w:val="center"/>
        <w:rPr>
          <w:noProof/>
        </w:rPr>
      </w:pPr>
    </w:p>
    <w:p w14:paraId="48ACBC29" w14:textId="77777777" w:rsidR="00CA4D35" w:rsidRDefault="00CA4D35" w:rsidP="004C4A33">
      <w:pPr>
        <w:jc w:val="center"/>
        <w:rPr>
          <w:noProof/>
        </w:rPr>
      </w:pPr>
    </w:p>
    <w:p w14:paraId="3A6A543A" w14:textId="77777777" w:rsidR="004C4A33" w:rsidRDefault="004C4A33" w:rsidP="004C4A33">
      <w:pPr>
        <w:jc w:val="center"/>
        <w:rPr>
          <w:noProof/>
        </w:rPr>
      </w:pPr>
      <w:r>
        <w:rPr>
          <w:noProof/>
        </w:rPr>
        <w:drawing>
          <wp:inline distT="0" distB="0" distL="0" distR="0" wp14:anchorId="12ACA92F" wp14:editId="1FAF62FD">
            <wp:extent cx="1588883" cy="3156048"/>
            <wp:effectExtent l="0" t="0" r="0" b="0"/>
            <wp:docPr id="1455711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11527" name="Picture 1455711527"/>
                    <pic:cNvPicPr/>
                  </pic:nvPicPr>
                  <pic:blipFill rotWithShape="1">
                    <a:blip r:embed="rId10" cstate="print">
                      <a:extLst>
                        <a:ext uri="{28A0092B-C50C-407E-A947-70E740481C1C}">
                          <a14:useLocalDpi xmlns:a14="http://schemas.microsoft.com/office/drawing/2010/main" val="0"/>
                        </a:ext>
                      </a:extLst>
                    </a:blip>
                    <a:srcRect t="10615"/>
                    <a:stretch/>
                  </pic:blipFill>
                  <pic:spPr bwMode="auto">
                    <a:xfrm>
                      <a:off x="0" y="0"/>
                      <a:ext cx="1604292" cy="3186656"/>
                    </a:xfrm>
                    <a:prstGeom prst="rect">
                      <a:avLst/>
                    </a:prstGeom>
                    <a:ln>
                      <a:noFill/>
                    </a:ln>
                    <a:extLst>
                      <a:ext uri="{53640926-AAD7-44D8-BBD7-CCE9431645EC}">
                        <a14:shadowObscured xmlns:a14="http://schemas.microsoft.com/office/drawing/2010/main"/>
                      </a:ext>
                    </a:extLst>
                  </pic:spPr>
                </pic:pic>
              </a:graphicData>
            </a:graphic>
          </wp:inline>
        </w:drawing>
      </w:r>
    </w:p>
    <w:p w14:paraId="61C36E0B" w14:textId="77777777" w:rsidR="004C4A33" w:rsidRDefault="004C4A33" w:rsidP="004C4A33">
      <w:pPr>
        <w:jc w:val="center"/>
        <w:rPr>
          <w:noProof/>
        </w:rPr>
      </w:pPr>
    </w:p>
    <w:p w14:paraId="795E33E9" w14:textId="77777777" w:rsidR="004C4A33" w:rsidRDefault="004C4A33" w:rsidP="004C4A33">
      <w:pPr>
        <w:jc w:val="center"/>
        <w:rPr>
          <w:noProof/>
        </w:rPr>
      </w:pPr>
    </w:p>
    <w:p w14:paraId="21CB74D4" w14:textId="77777777" w:rsidR="004C4A33" w:rsidRDefault="004C4A33" w:rsidP="004C4A33">
      <w:pPr>
        <w:jc w:val="center"/>
      </w:pPr>
      <w:r>
        <w:rPr>
          <w:noProof/>
        </w:rPr>
        <w:lastRenderedPageBreak/>
        <w:drawing>
          <wp:inline distT="0" distB="0" distL="0" distR="0" wp14:anchorId="326A4075" wp14:editId="29182E27">
            <wp:extent cx="1611096" cy="3404103"/>
            <wp:effectExtent l="0" t="0" r="0" b="0"/>
            <wp:docPr id="763160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60788" name="Picture 763160788"/>
                    <pic:cNvPicPr/>
                  </pic:nvPicPr>
                  <pic:blipFill rotWithShape="1">
                    <a:blip r:embed="rId11" cstate="print">
                      <a:extLst>
                        <a:ext uri="{28A0092B-C50C-407E-A947-70E740481C1C}">
                          <a14:useLocalDpi xmlns:a14="http://schemas.microsoft.com/office/drawing/2010/main" val="0"/>
                        </a:ext>
                      </a:extLst>
                    </a:blip>
                    <a:srcRect t="4919"/>
                    <a:stretch/>
                  </pic:blipFill>
                  <pic:spPr bwMode="auto">
                    <a:xfrm>
                      <a:off x="0" y="0"/>
                      <a:ext cx="1635620" cy="3455921"/>
                    </a:xfrm>
                    <a:prstGeom prst="rect">
                      <a:avLst/>
                    </a:prstGeom>
                    <a:ln>
                      <a:noFill/>
                    </a:ln>
                    <a:extLst>
                      <a:ext uri="{53640926-AAD7-44D8-BBD7-CCE9431645EC}">
                        <a14:shadowObscured xmlns:a14="http://schemas.microsoft.com/office/drawing/2010/main"/>
                      </a:ext>
                    </a:extLst>
                  </pic:spPr>
                </pic:pic>
              </a:graphicData>
            </a:graphic>
          </wp:inline>
        </w:drawing>
      </w:r>
    </w:p>
    <w:p w14:paraId="1AC1FBE8" w14:textId="77777777" w:rsidR="00CA4D35" w:rsidRDefault="00CA4D35" w:rsidP="004C4A33">
      <w:pPr>
        <w:jc w:val="center"/>
      </w:pPr>
    </w:p>
    <w:p w14:paraId="05C8E57A" w14:textId="77777777" w:rsidR="00CA4D35" w:rsidRDefault="00CA4D35" w:rsidP="004C4A33">
      <w:pPr>
        <w:jc w:val="center"/>
      </w:pPr>
    </w:p>
    <w:p w14:paraId="2ED08411" w14:textId="5D22F986" w:rsidR="00F5445F" w:rsidRPr="009E198C" w:rsidRDefault="004C4A33" w:rsidP="004C4A33">
      <w:pPr>
        <w:jc w:val="center"/>
      </w:pPr>
      <w:r>
        <w:rPr>
          <w:noProof/>
        </w:rPr>
        <w:drawing>
          <wp:inline distT="0" distB="0" distL="0" distR="0" wp14:anchorId="65635349" wp14:editId="333A1275">
            <wp:extent cx="1896701" cy="2985801"/>
            <wp:effectExtent l="0" t="0" r="0" b="0"/>
            <wp:docPr id="860826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26479" name="Picture 860826479"/>
                    <pic:cNvPicPr/>
                  </pic:nvPicPr>
                  <pic:blipFill rotWithShape="1">
                    <a:blip r:embed="rId12" cstate="print">
                      <a:extLst>
                        <a:ext uri="{28A0092B-C50C-407E-A947-70E740481C1C}">
                          <a14:useLocalDpi xmlns:a14="http://schemas.microsoft.com/office/drawing/2010/main" val="0"/>
                        </a:ext>
                      </a:extLst>
                    </a:blip>
                    <a:srcRect t="11486" b="17674"/>
                    <a:stretch/>
                  </pic:blipFill>
                  <pic:spPr bwMode="auto">
                    <a:xfrm>
                      <a:off x="0" y="0"/>
                      <a:ext cx="1909781" cy="3006392"/>
                    </a:xfrm>
                    <a:prstGeom prst="rect">
                      <a:avLst/>
                    </a:prstGeom>
                    <a:ln>
                      <a:noFill/>
                    </a:ln>
                    <a:extLst>
                      <a:ext uri="{53640926-AAD7-44D8-BBD7-CCE9431645EC}">
                        <a14:shadowObscured xmlns:a14="http://schemas.microsoft.com/office/drawing/2010/main"/>
                      </a:ext>
                    </a:extLst>
                  </pic:spPr>
                </pic:pic>
              </a:graphicData>
            </a:graphic>
          </wp:inline>
        </w:drawing>
      </w:r>
    </w:p>
    <w:p w14:paraId="1EFC29D0" w14:textId="11E870BC" w:rsidR="004B6FDF" w:rsidRPr="009E198C" w:rsidRDefault="006D38E0" w:rsidP="00472C24">
      <w:r w:rsidRPr="009E198C">
        <w:t xml:space="preserve">                                          </w:t>
      </w:r>
    </w:p>
    <w:p w14:paraId="4ADCC889" w14:textId="5AC36947" w:rsidR="004C0F35" w:rsidRPr="009E198C" w:rsidRDefault="004C0F35" w:rsidP="004C0F35">
      <w:pPr>
        <w:pStyle w:val="Heading1"/>
        <w:rPr>
          <w:b/>
          <w:u w:val="single"/>
        </w:rPr>
      </w:pPr>
      <w:r w:rsidRPr="009E198C">
        <w:rPr>
          <w:b/>
          <w:u w:val="single"/>
        </w:rPr>
        <w:t>CONCLUSION</w:t>
      </w:r>
    </w:p>
    <w:p w14:paraId="10D88A0B" w14:textId="28134F34" w:rsidR="004C4A33" w:rsidRDefault="004C4A33" w:rsidP="004C4A33">
      <w:r>
        <w:t xml:space="preserve">A successful real time smart parking system was </w:t>
      </w:r>
      <w:r>
        <w:t>built</w:t>
      </w:r>
      <w:r>
        <w:t xml:space="preserve">       </w:t>
      </w:r>
      <w:r>
        <w:t>for the</w:t>
      </w:r>
      <w:r>
        <w:t xml:space="preserve"> management of cars in a parking </w:t>
      </w:r>
      <w:r>
        <w:t>slot. The</w:t>
      </w:r>
      <w:r>
        <w:t xml:space="preserve"> important features that the system provides is a real time slot </w:t>
      </w:r>
      <w:proofErr w:type="spellStart"/>
      <w:r>
        <w:t>availiblity</w:t>
      </w:r>
      <w:proofErr w:type="spellEnd"/>
      <w:r>
        <w:t xml:space="preserve"> notification that will help the user to check when there is a slot in which they can park which will save their time and fuel to physically go at the </w:t>
      </w:r>
      <w:proofErr w:type="spellStart"/>
      <w:proofErr w:type="gramStart"/>
      <w:r>
        <w:t>place.Then</w:t>
      </w:r>
      <w:proofErr w:type="spellEnd"/>
      <w:proofErr w:type="gramEnd"/>
      <w:r>
        <w:t xml:space="preserve"> the concept of UPI for the booking of a slot which will help to simplify the transaction and use digital money ,it being more secure and easy to handle </w:t>
      </w:r>
      <w:proofErr w:type="spellStart"/>
      <w:r>
        <w:t>nowdays</w:t>
      </w:r>
      <w:proofErr w:type="spellEnd"/>
      <w:r>
        <w:t>.</w:t>
      </w:r>
    </w:p>
    <w:p w14:paraId="1305FD8C" w14:textId="5E347B05" w:rsidR="004C0F35" w:rsidRPr="009E198C" w:rsidRDefault="004C4A33" w:rsidP="004C4A33">
      <w:r>
        <w:t xml:space="preserve">A dynamic pricing has been sought in </w:t>
      </w:r>
      <w:proofErr w:type="spellStart"/>
      <w:r>
        <w:t>reponse</w:t>
      </w:r>
      <w:proofErr w:type="spellEnd"/>
      <w:r>
        <w:t xml:space="preserve"> to people paying large sums for entire day or half day of parking when they need only for 2-3 </w:t>
      </w:r>
      <w:proofErr w:type="spellStart"/>
      <w:r>
        <w:t>hours.Now</w:t>
      </w:r>
      <w:proofErr w:type="spellEnd"/>
      <w:r>
        <w:t xml:space="preserve"> they will be charged hour or half hourly and will be notified as and when their time is about to </w:t>
      </w:r>
      <w:proofErr w:type="spellStart"/>
      <w:r>
        <w:t>end.All</w:t>
      </w:r>
      <w:proofErr w:type="spellEnd"/>
      <w:r>
        <w:t xml:space="preserve"> these features will be presented on a website with a  secure login system having the credentials of user and everything can be managed so that the user does not have to do different tasks at different places rather it is all under one roof and can be </w:t>
      </w:r>
      <w:proofErr w:type="spellStart"/>
      <w:r>
        <w:t>managed,modified</w:t>
      </w:r>
      <w:proofErr w:type="spellEnd"/>
      <w:r>
        <w:t> by them easily.</w:t>
      </w:r>
    </w:p>
    <w:p w14:paraId="1562DB01" w14:textId="46D19488" w:rsidR="00647247" w:rsidRPr="009E198C" w:rsidRDefault="00647247" w:rsidP="001507C8">
      <w:pPr>
        <w:jc w:val="both"/>
      </w:pPr>
    </w:p>
    <w:p w14:paraId="0C7878A7" w14:textId="6CEB8814" w:rsidR="00F6429C" w:rsidRPr="009E198C" w:rsidRDefault="00F6429C" w:rsidP="00F6429C">
      <w:pPr>
        <w:pStyle w:val="Heading1"/>
        <w:rPr>
          <w:b/>
          <w:u w:val="single"/>
        </w:rPr>
      </w:pPr>
      <w:r w:rsidRPr="009E198C">
        <w:rPr>
          <w:b/>
          <w:u w:val="single"/>
        </w:rPr>
        <w:t>FUTURE SCOPE</w:t>
      </w:r>
      <w:r w:rsidR="00CA4D35">
        <w:rPr>
          <w:b/>
          <w:u w:val="single"/>
        </w:rPr>
        <w:br/>
      </w:r>
    </w:p>
    <w:p w14:paraId="733884D0" w14:textId="77777777" w:rsidR="00CA4D35" w:rsidRDefault="00CA4D35" w:rsidP="00CA4D35">
      <w:pPr>
        <w:jc w:val="both"/>
      </w:pPr>
      <w:r>
        <w:t>•</w:t>
      </w:r>
      <w:r>
        <w:tab/>
        <w:t>The future scope envisions dynamic evolution with cutting-edge technologies and features.</w:t>
      </w:r>
    </w:p>
    <w:p w14:paraId="5A4C0F21" w14:textId="77777777" w:rsidR="00CA4D35" w:rsidRDefault="00CA4D35" w:rsidP="00CA4D35">
      <w:pPr>
        <w:jc w:val="both"/>
      </w:pPr>
      <w:r>
        <w:t>•</w:t>
      </w:r>
      <w:r>
        <w:tab/>
        <w:t>Integration of advanced sensors like LiDAR and augmented computer vision for precision.</w:t>
      </w:r>
    </w:p>
    <w:p w14:paraId="32ED50A9" w14:textId="77777777" w:rsidR="00CA4D35" w:rsidRDefault="00CA4D35" w:rsidP="00CA4D35">
      <w:pPr>
        <w:jc w:val="both"/>
      </w:pPr>
      <w:r>
        <w:t>•</w:t>
      </w:r>
      <w:r>
        <w:tab/>
        <w:t>Predictive AI algorithms for dynamic forecasting beyond occupancy predictions.</w:t>
      </w:r>
    </w:p>
    <w:p w14:paraId="553C3DE8" w14:textId="77777777" w:rsidR="00CA4D35" w:rsidRDefault="00CA4D35" w:rsidP="00CA4D35">
      <w:pPr>
        <w:jc w:val="both"/>
      </w:pPr>
      <w:r>
        <w:t>•</w:t>
      </w:r>
      <w:r>
        <w:tab/>
        <w:t>Collaborations with smart city initiatives for seamless urban infrastructure connectivity.</w:t>
      </w:r>
    </w:p>
    <w:p w14:paraId="031FD74F" w14:textId="77777777" w:rsidR="00CA4D35" w:rsidRDefault="00CA4D35" w:rsidP="00CA4D35">
      <w:pPr>
        <w:jc w:val="both"/>
      </w:pPr>
      <w:r>
        <w:t>•</w:t>
      </w:r>
      <w:r>
        <w:tab/>
        <w:t>Augmented reality navigation to optimize the user experience.</w:t>
      </w:r>
    </w:p>
    <w:p w14:paraId="7793A5FF" w14:textId="77777777" w:rsidR="00CA4D35" w:rsidRDefault="00CA4D35" w:rsidP="00CA4D35">
      <w:pPr>
        <w:jc w:val="both"/>
      </w:pPr>
      <w:r>
        <w:t>•</w:t>
      </w:r>
      <w:r>
        <w:tab/>
        <w:t>Exploration of blockchain, vehicular communication, and compatibility with autonomous vehicles.</w:t>
      </w:r>
    </w:p>
    <w:p w14:paraId="76541F99" w14:textId="77777777" w:rsidR="00CA4D35" w:rsidRDefault="00CA4D35" w:rsidP="00CA4D35">
      <w:pPr>
        <w:jc w:val="both"/>
      </w:pPr>
      <w:r>
        <w:t>•</w:t>
      </w:r>
      <w:r>
        <w:tab/>
        <w:t>Emphasis on energy-efficient practices, customizable user profiles, and open APIs for sustainability.</w:t>
      </w:r>
    </w:p>
    <w:p w14:paraId="04B9567E" w14:textId="144D1A02" w:rsidR="00F6429C" w:rsidRPr="009E198C" w:rsidRDefault="00CA4D35" w:rsidP="00CA4D35">
      <w:pPr>
        <w:jc w:val="both"/>
      </w:pPr>
      <w:r>
        <w:t>•</w:t>
      </w:r>
      <w:r>
        <w:tab/>
        <w:t>Community engagement mechanisms contribute to an intelligent, sustainable, and user-centric smart parking system, aligning with urban and technological evolution.</w:t>
      </w:r>
    </w:p>
    <w:p w14:paraId="4096A6D1" w14:textId="77777777" w:rsidR="004C0F35" w:rsidRPr="009E198C" w:rsidRDefault="004C0F35" w:rsidP="00C622D3">
      <w:pPr>
        <w:jc w:val="both"/>
      </w:pPr>
    </w:p>
    <w:p w14:paraId="6E8A830E" w14:textId="77777777" w:rsidR="005A1C39" w:rsidRPr="009E198C" w:rsidRDefault="001507C8" w:rsidP="005A1C39">
      <w:pPr>
        <w:pStyle w:val="Heading1"/>
        <w:rPr>
          <w:b/>
          <w:u w:val="single"/>
        </w:rPr>
      </w:pPr>
      <w:r w:rsidRPr="009E198C">
        <w:t xml:space="preserve"> </w:t>
      </w:r>
      <w:r w:rsidR="005A1C39" w:rsidRPr="009E198C">
        <w:rPr>
          <w:b/>
          <w:u w:val="single"/>
        </w:rPr>
        <w:t>REFRENCES</w:t>
      </w:r>
    </w:p>
    <w:p w14:paraId="52D295D6" w14:textId="77777777" w:rsidR="00FA5495" w:rsidRPr="009E198C" w:rsidRDefault="00FA5495" w:rsidP="00FA5495"/>
    <w:p w14:paraId="5CA7AAE3" w14:textId="76A12504" w:rsidR="00B32E48" w:rsidRPr="00CA4D35" w:rsidRDefault="00B32E48" w:rsidP="00B32E48">
      <w:pPr>
        <w:jc w:val="both"/>
        <w:rPr>
          <w:bCs/>
          <w:iCs/>
          <w:sz w:val="18"/>
          <w:szCs w:val="18"/>
        </w:rPr>
      </w:pPr>
      <w:bookmarkStart w:id="0" w:name="_Hlk151722702"/>
      <w:r w:rsidRPr="00CA4D35">
        <w:rPr>
          <w:bCs/>
          <w:iCs/>
          <w:sz w:val="18"/>
          <w:szCs w:val="18"/>
        </w:rPr>
        <w:t xml:space="preserve">[1]” model of associate underground multi-storied machine-controlled automotive parking system” P. </w:t>
      </w:r>
      <w:proofErr w:type="gramStart"/>
      <w:r w:rsidRPr="00CA4D35">
        <w:rPr>
          <w:bCs/>
          <w:iCs/>
          <w:sz w:val="18"/>
          <w:szCs w:val="18"/>
        </w:rPr>
        <w:t>Eswara ,A</w:t>
      </w:r>
      <w:proofErr w:type="gramEnd"/>
      <w:r w:rsidRPr="00CA4D35">
        <w:rPr>
          <w:bCs/>
          <w:iCs/>
          <w:sz w:val="18"/>
          <w:szCs w:val="18"/>
        </w:rPr>
        <w:t xml:space="preserve"> V M Manikandan ,Saurabh 2013 IEEE International Conference ON rising Trends in Computing, Communication and engineering science (ICECCN)</w:t>
      </w:r>
    </w:p>
    <w:p w14:paraId="2753A6AD" w14:textId="77777777" w:rsidR="00B32E48" w:rsidRPr="00CA4D35" w:rsidRDefault="00B32E48" w:rsidP="00B32E48">
      <w:pPr>
        <w:jc w:val="both"/>
        <w:rPr>
          <w:bCs/>
          <w:iCs/>
          <w:sz w:val="18"/>
          <w:szCs w:val="18"/>
        </w:rPr>
      </w:pPr>
    </w:p>
    <w:p w14:paraId="4F2DF704" w14:textId="44F47EEE" w:rsidR="00B32E48" w:rsidRPr="00CA4D35" w:rsidRDefault="00B32E48" w:rsidP="00B32E48">
      <w:pPr>
        <w:jc w:val="both"/>
        <w:rPr>
          <w:bCs/>
          <w:iCs/>
          <w:sz w:val="18"/>
          <w:szCs w:val="18"/>
        </w:rPr>
      </w:pPr>
      <w:r w:rsidRPr="00CA4D35">
        <w:rPr>
          <w:bCs/>
          <w:iCs/>
          <w:sz w:val="18"/>
          <w:szCs w:val="18"/>
        </w:rPr>
        <w:t>[</w:t>
      </w:r>
      <w:proofErr w:type="gramStart"/>
      <w:r w:rsidRPr="00CA4D35">
        <w:rPr>
          <w:bCs/>
          <w:iCs/>
          <w:sz w:val="18"/>
          <w:szCs w:val="18"/>
        </w:rPr>
        <w:t>2]“</w:t>
      </w:r>
      <w:proofErr w:type="gramEnd"/>
      <w:r w:rsidRPr="00CA4D35">
        <w:rPr>
          <w:bCs/>
          <w:iCs/>
          <w:sz w:val="18"/>
          <w:szCs w:val="18"/>
        </w:rPr>
        <w:t xml:space="preserve">IOT Based Smart Parking System using NODEMCU” </w:t>
      </w:r>
      <w:proofErr w:type="spellStart"/>
      <w:r w:rsidRPr="00CA4D35">
        <w:rPr>
          <w:bCs/>
          <w:iCs/>
          <w:sz w:val="18"/>
          <w:szCs w:val="18"/>
        </w:rPr>
        <w:t>TejasPund</w:t>
      </w:r>
      <w:proofErr w:type="spellEnd"/>
      <w:r w:rsidRPr="00CA4D35">
        <w:rPr>
          <w:bCs/>
          <w:iCs/>
          <w:sz w:val="18"/>
          <w:szCs w:val="18"/>
        </w:rPr>
        <w:t xml:space="preserve">, </w:t>
      </w:r>
      <w:proofErr w:type="spellStart"/>
      <w:r w:rsidRPr="00CA4D35">
        <w:rPr>
          <w:bCs/>
          <w:iCs/>
          <w:sz w:val="18"/>
          <w:szCs w:val="18"/>
        </w:rPr>
        <w:t>HarshavardhanSidagam</w:t>
      </w:r>
      <w:proofErr w:type="spellEnd"/>
      <w:r w:rsidRPr="00CA4D35">
        <w:rPr>
          <w:bCs/>
          <w:iCs/>
          <w:sz w:val="18"/>
          <w:szCs w:val="18"/>
        </w:rPr>
        <w:t xml:space="preserve">, Asif </w:t>
      </w:r>
      <w:proofErr w:type="spellStart"/>
      <w:r w:rsidRPr="00CA4D35">
        <w:rPr>
          <w:bCs/>
          <w:iCs/>
          <w:sz w:val="18"/>
          <w:szCs w:val="18"/>
        </w:rPr>
        <w:t>Pinjari,Journal</w:t>
      </w:r>
      <w:proofErr w:type="spellEnd"/>
      <w:r w:rsidRPr="00CA4D35">
        <w:rPr>
          <w:bCs/>
          <w:iCs/>
          <w:sz w:val="18"/>
          <w:szCs w:val="18"/>
        </w:rPr>
        <w:t xml:space="preserve"> of emerging technologies and innovative research(JETIR)  December 2021</w:t>
      </w:r>
    </w:p>
    <w:p w14:paraId="04596802" w14:textId="77777777" w:rsidR="00733BEE" w:rsidRPr="00CA4D35" w:rsidRDefault="00733BEE" w:rsidP="00733BEE">
      <w:pPr>
        <w:jc w:val="both"/>
        <w:rPr>
          <w:iCs/>
          <w:sz w:val="18"/>
          <w:szCs w:val="18"/>
        </w:rPr>
      </w:pPr>
    </w:p>
    <w:p w14:paraId="172CF97B" w14:textId="3C964403" w:rsidR="005D5B29" w:rsidRPr="00CA4D35" w:rsidRDefault="005D5B29" w:rsidP="005D5B29">
      <w:pPr>
        <w:jc w:val="both"/>
        <w:rPr>
          <w:iCs/>
          <w:sz w:val="18"/>
          <w:szCs w:val="18"/>
        </w:rPr>
      </w:pPr>
      <w:r w:rsidRPr="00CA4D35">
        <w:rPr>
          <w:iCs/>
          <w:sz w:val="18"/>
          <w:szCs w:val="18"/>
        </w:rPr>
        <w:t xml:space="preserve">[3]” Smart Parking System based on IOT” Hardik Tanti, Pratik </w:t>
      </w:r>
      <w:proofErr w:type="spellStart"/>
      <w:proofErr w:type="gramStart"/>
      <w:r w:rsidRPr="00CA4D35">
        <w:rPr>
          <w:iCs/>
          <w:sz w:val="18"/>
          <w:szCs w:val="18"/>
        </w:rPr>
        <w:t>Kasodariya</w:t>
      </w:r>
      <w:proofErr w:type="spellEnd"/>
      <w:r w:rsidRPr="00CA4D35">
        <w:rPr>
          <w:iCs/>
          <w:sz w:val="18"/>
          <w:szCs w:val="18"/>
        </w:rPr>
        <w:t xml:space="preserve"> ,</w:t>
      </w:r>
      <w:proofErr w:type="gramEnd"/>
      <w:r w:rsidRPr="00CA4D35">
        <w:rPr>
          <w:iCs/>
          <w:sz w:val="18"/>
          <w:szCs w:val="18"/>
        </w:rPr>
        <w:t xml:space="preserve"> Shikha Patel , Dhaval H. </w:t>
      </w:r>
      <w:proofErr w:type="spellStart"/>
      <w:r w:rsidRPr="00CA4D35">
        <w:rPr>
          <w:iCs/>
          <w:sz w:val="18"/>
          <w:szCs w:val="18"/>
        </w:rPr>
        <w:t>Rangrej</w:t>
      </w:r>
      <w:proofErr w:type="spellEnd"/>
      <w:r w:rsidRPr="00CA4D35">
        <w:rPr>
          <w:iCs/>
          <w:sz w:val="18"/>
          <w:szCs w:val="18"/>
        </w:rPr>
        <w:t xml:space="preserve"> , Laxmi Institute Of Technology, </w:t>
      </w:r>
      <w:proofErr w:type="spellStart"/>
      <w:r w:rsidRPr="00CA4D35">
        <w:rPr>
          <w:iCs/>
          <w:sz w:val="18"/>
          <w:szCs w:val="18"/>
        </w:rPr>
        <w:t>Sarigam</w:t>
      </w:r>
      <w:proofErr w:type="spellEnd"/>
      <w:r w:rsidRPr="00CA4D35">
        <w:rPr>
          <w:iCs/>
          <w:sz w:val="18"/>
          <w:szCs w:val="18"/>
        </w:rPr>
        <w:t xml:space="preserve"> in International Journal of Engineering Research &amp; Technology (IJERT) may 05 ,2020</w:t>
      </w:r>
    </w:p>
    <w:p w14:paraId="336B9A02" w14:textId="77777777" w:rsidR="005D5B29" w:rsidRPr="00CA4D35" w:rsidRDefault="005D5B29" w:rsidP="005D5B29">
      <w:pPr>
        <w:jc w:val="both"/>
        <w:rPr>
          <w:iCs/>
          <w:sz w:val="18"/>
          <w:szCs w:val="18"/>
        </w:rPr>
      </w:pPr>
    </w:p>
    <w:p w14:paraId="17D713FE" w14:textId="678AEB9A" w:rsidR="00733BEE" w:rsidRPr="00CA4D35" w:rsidRDefault="005D5B29" w:rsidP="005D5B29">
      <w:pPr>
        <w:jc w:val="both"/>
        <w:rPr>
          <w:iCs/>
          <w:sz w:val="18"/>
          <w:szCs w:val="18"/>
        </w:rPr>
      </w:pPr>
      <w:r w:rsidRPr="00CA4D35">
        <w:rPr>
          <w:iCs/>
          <w:sz w:val="18"/>
          <w:szCs w:val="18"/>
        </w:rPr>
        <w:t>[</w:t>
      </w:r>
      <w:proofErr w:type="gramStart"/>
      <w:r w:rsidRPr="00CA4D35">
        <w:rPr>
          <w:iCs/>
          <w:sz w:val="18"/>
          <w:szCs w:val="18"/>
        </w:rPr>
        <w:t>4]“</w:t>
      </w:r>
      <w:proofErr w:type="gramEnd"/>
      <w:r w:rsidRPr="00CA4D35">
        <w:rPr>
          <w:iCs/>
          <w:sz w:val="18"/>
          <w:szCs w:val="18"/>
        </w:rPr>
        <w:t xml:space="preserve"> IoT Based Smart Parking System for big Parking Lot </w:t>
      </w:r>
      <w:proofErr w:type="spellStart"/>
      <w:r w:rsidRPr="00CA4D35">
        <w:rPr>
          <w:iCs/>
          <w:sz w:val="18"/>
          <w:szCs w:val="18"/>
        </w:rPr>
        <w:t>Manikam</w:t>
      </w:r>
      <w:proofErr w:type="spellEnd"/>
      <w:r w:rsidRPr="00CA4D35">
        <w:rPr>
          <w:iCs/>
          <w:sz w:val="18"/>
          <w:szCs w:val="18"/>
        </w:rPr>
        <w:t xml:space="preserve"> Ramsamy, Sunil Govinda Solanki, Elang Natarajan, - IEEE on 2011 May 11</w:t>
      </w:r>
    </w:p>
    <w:p w14:paraId="7EB7F883" w14:textId="77777777" w:rsidR="005D5B29" w:rsidRPr="00CA4D35" w:rsidRDefault="005D5B29" w:rsidP="005D5B29">
      <w:pPr>
        <w:jc w:val="both"/>
        <w:rPr>
          <w:iCs/>
          <w:sz w:val="18"/>
          <w:szCs w:val="18"/>
        </w:rPr>
      </w:pPr>
    </w:p>
    <w:p w14:paraId="345D0ED1" w14:textId="6FA02DDC" w:rsidR="00733BEE" w:rsidRPr="00CA4D35" w:rsidRDefault="005D5B29" w:rsidP="00733BEE">
      <w:pPr>
        <w:jc w:val="both"/>
        <w:rPr>
          <w:iCs/>
          <w:sz w:val="18"/>
          <w:szCs w:val="18"/>
        </w:rPr>
      </w:pPr>
      <w:r w:rsidRPr="00CA4D35">
        <w:rPr>
          <w:iCs/>
          <w:sz w:val="18"/>
          <w:szCs w:val="18"/>
        </w:rPr>
        <w:t>[5]” An Approach for IoT based Car Parking and Reservation system using Cloud “</w:t>
      </w:r>
      <w:proofErr w:type="spellStart"/>
      <w:r w:rsidRPr="00CA4D35">
        <w:rPr>
          <w:iCs/>
          <w:sz w:val="18"/>
          <w:szCs w:val="18"/>
        </w:rPr>
        <w:t>Vabhav</w:t>
      </w:r>
      <w:proofErr w:type="spellEnd"/>
      <w:r w:rsidRPr="00CA4D35">
        <w:rPr>
          <w:iCs/>
          <w:sz w:val="18"/>
          <w:szCs w:val="18"/>
        </w:rPr>
        <w:t xml:space="preserve"> Hans, Parminder Singh Sethi, Jatin </w:t>
      </w:r>
      <w:proofErr w:type="gramStart"/>
      <w:r w:rsidRPr="00CA4D35">
        <w:rPr>
          <w:iCs/>
          <w:sz w:val="18"/>
          <w:szCs w:val="18"/>
        </w:rPr>
        <w:t>Kira  in</w:t>
      </w:r>
      <w:proofErr w:type="gramEnd"/>
      <w:r w:rsidRPr="00CA4D35">
        <w:rPr>
          <w:iCs/>
          <w:sz w:val="18"/>
          <w:szCs w:val="18"/>
        </w:rPr>
        <w:t xml:space="preserve"> 2015 International Conference on Green Computing and Internet of Things (</w:t>
      </w:r>
      <w:proofErr w:type="spellStart"/>
      <w:r w:rsidRPr="00CA4D35">
        <w:rPr>
          <w:iCs/>
          <w:sz w:val="18"/>
          <w:szCs w:val="18"/>
        </w:rPr>
        <w:t>ICGCIoT</w:t>
      </w:r>
      <w:proofErr w:type="spellEnd"/>
      <w:r w:rsidRPr="00CA4D35">
        <w:rPr>
          <w:iCs/>
          <w:sz w:val="18"/>
          <w:szCs w:val="18"/>
        </w:rPr>
        <w:t>)</w:t>
      </w:r>
    </w:p>
    <w:p w14:paraId="4706E4FF" w14:textId="77777777" w:rsidR="005D5B29" w:rsidRPr="00CA4D35" w:rsidRDefault="005D5B29" w:rsidP="00733BEE">
      <w:pPr>
        <w:jc w:val="both"/>
        <w:rPr>
          <w:iCs/>
          <w:sz w:val="18"/>
          <w:szCs w:val="18"/>
        </w:rPr>
      </w:pPr>
    </w:p>
    <w:p w14:paraId="710E48A8" w14:textId="3CFE8832" w:rsidR="00733BEE" w:rsidRPr="00CA4D35" w:rsidRDefault="00733BEE" w:rsidP="00733BEE">
      <w:pPr>
        <w:jc w:val="both"/>
        <w:rPr>
          <w:iCs/>
          <w:sz w:val="18"/>
          <w:szCs w:val="18"/>
        </w:rPr>
      </w:pPr>
      <w:r w:rsidRPr="00CA4D35">
        <w:rPr>
          <w:iCs/>
          <w:sz w:val="18"/>
          <w:szCs w:val="18"/>
        </w:rPr>
        <w:t>[6] “</w:t>
      </w:r>
      <w:r w:rsidR="005D5B29" w:rsidRPr="00CA4D35">
        <w:rPr>
          <w:sz w:val="18"/>
          <w:szCs w:val="18"/>
        </w:rPr>
        <w:t>Review Paper on Smart Parking System</w:t>
      </w:r>
      <w:r w:rsidR="00FA5495" w:rsidRPr="00CA4D35">
        <w:rPr>
          <w:iCs/>
          <w:sz w:val="18"/>
          <w:szCs w:val="18"/>
        </w:rPr>
        <w:t>”</w:t>
      </w:r>
      <w:r w:rsidR="005D5B29" w:rsidRPr="00CA4D35">
        <w:rPr>
          <w:iCs/>
          <w:sz w:val="18"/>
          <w:szCs w:val="18"/>
        </w:rPr>
        <w:t>,</w:t>
      </w:r>
      <w:r w:rsidR="005D5B29" w:rsidRPr="00CA4D35">
        <w:rPr>
          <w:sz w:val="18"/>
          <w:szCs w:val="18"/>
        </w:rPr>
        <w:t xml:space="preserve"> Anusha, Arshitha M S, Anushri, Geetanjali </w:t>
      </w:r>
      <w:proofErr w:type="spellStart"/>
      <w:r w:rsidR="005D5B29" w:rsidRPr="00CA4D35">
        <w:rPr>
          <w:sz w:val="18"/>
          <w:szCs w:val="18"/>
        </w:rPr>
        <w:t>Bishtannavar</w:t>
      </w:r>
      <w:proofErr w:type="spellEnd"/>
      <w:r w:rsidR="005D5B29" w:rsidRPr="00CA4D35">
        <w:rPr>
          <w:sz w:val="18"/>
          <w:szCs w:val="18"/>
        </w:rPr>
        <w:t xml:space="preserve">, Ms. Megha D Hegde. </w:t>
      </w:r>
      <w:r w:rsidR="005D5B29" w:rsidRPr="00CA4D35">
        <w:rPr>
          <w:sz w:val="18"/>
          <w:szCs w:val="18"/>
        </w:rPr>
        <w:lastRenderedPageBreak/>
        <w:t>International Journal of Engineering Research &amp; Technology (IJERT) ISSN: 2278-0181 Published by, www.ijert.org RTESIT - 2019 Conference Proceedings</w:t>
      </w:r>
    </w:p>
    <w:p w14:paraId="4C0641FA" w14:textId="77777777" w:rsidR="00733BEE" w:rsidRPr="00CA4D35" w:rsidRDefault="00733BEE" w:rsidP="00733BEE">
      <w:pPr>
        <w:jc w:val="both"/>
        <w:rPr>
          <w:iCs/>
          <w:sz w:val="18"/>
          <w:szCs w:val="18"/>
        </w:rPr>
      </w:pPr>
    </w:p>
    <w:p w14:paraId="5C80457E" w14:textId="7D5BCEF1" w:rsidR="005D5B29" w:rsidRPr="00CA4D35" w:rsidRDefault="00733BEE" w:rsidP="005D5B29">
      <w:pPr>
        <w:jc w:val="both"/>
        <w:rPr>
          <w:sz w:val="18"/>
          <w:szCs w:val="18"/>
        </w:rPr>
      </w:pPr>
      <w:r w:rsidRPr="00CA4D35">
        <w:rPr>
          <w:iCs/>
          <w:sz w:val="18"/>
          <w:szCs w:val="18"/>
        </w:rPr>
        <w:t>[7] “</w:t>
      </w:r>
      <w:r w:rsidR="005D5B29" w:rsidRPr="00CA4D35">
        <w:rPr>
          <w:sz w:val="18"/>
          <w:szCs w:val="18"/>
        </w:rPr>
        <w:t xml:space="preserve">A Research On Smart Vehicle Parking System”, Dipali </w:t>
      </w:r>
      <w:proofErr w:type="spellStart"/>
      <w:proofErr w:type="gramStart"/>
      <w:r w:rsidR="005D5B29" w:rsidRPr="00CA4D35">
        <w:rPr>
          <w:sz w:val="18"/>
          <w:szCs w:val="18"/>
        </w:rPr>
        <w:t>Balmiki</w:t>
      </w:r>
      <w:proofErr w:type="spellEnd"/>
      <w:r w:rsidR="005D5B29" w:rsidRPr="00CA4D35">
        <w:rPr>
          <w:sz w:val="18"/>
          <w:szCs w:val="18"/>
        </w:rPr>
        <w:t xml:space="preserve"> ,</w:t>
      </w:r>
      <w:proofErr w:type="gramEnd"/>
      <w:r w:rsidR="005D5B29" w:rsidRPr="00CA4D35">
        <w:rPr>
          <w:sz w:val="18"/>
          <w:szCs w:val="18"/>
        </w:rPr>
        <w:t xml:space="preserve"> Manas Singhal , Anupama Singh , </w:t>
      </w:r>
      <w:proofErr w:type="spellStart"/>
      <w:r w:rsidR="005D5B29" w:rsidRPr="00CA4D35">
        <w:rPr>
          <w:sz w:val="18"/>
          <w:szCs w:val="18"/>
        </w:rPr>
        <w:t>Divyangi</w:t>
      </w:r>
      <w:proofErr w:type="spellEnd"/>
      <w:r w:rsidR="005D5B29" w:rsidRPr="00CA4D35">
        <w:rPr>
          <w:sz w:val="18"/>
          <w:szCs w:val="18"/>
        </w:rPr>
        <w:t xml:space="preserve"> Tyagi. International Journal of Scientific Research and Management Studies (IJSRMS)</w:t>
      </w:r>
    </w:p>
    <w:p w14:paraId="271DF1DB" w14:textId="3FF6E27E" w:rsidR="00733BEE" w:rsidRPr="00CA4D35" w:rsidRDefault="005D5B29" w:rsidP="005D5B29">
      <w:pPr>
        <w:jc w:val="both"/>
        <w:rPr>
          <w:iCs/>
          <w:sz w:val="18"/>
          <w:szCs w:val="18"/>
        </w:rPr>
      </w:pPr>
      <w:r w:rsidRPr="00CA4D35">
        <w:rPr>
          <w:sz w:val="18"/>
          <w:szCs w:val="18"/>
        </w:rPr>
        <w:t xml:space="preserve">ISSN: 2349-3771 Volume 4 Issue 7, </w:t>
      </w:r>
      <w:proofErr w:type="spellStart"/>
      <w:r w:rsidRPr="00CA4D35">
        <w:rPr>
          <w:sz w:val="18"/>
          <w:szCs w:val="18"/>
        </w:rPr>
        <w:t>pg</w:t>
      </w:r>
      <w:proofErr w:type="spellEnd"/>
      <w:r w:rsidRPr="00CA4D35">
        <w:rPr>
          <w:sz w:val="18"/>
          <w:szCs w:val="18"/>
        </w:rPr>
        <w:t>: 124-127</w:t>
      </w:r>
    </w:p>
    <w:p w14:paraId="42D436D3" w14:textId="77777777" w:rsidR="00FA5495" w:rsidRPr="00CA4D35" w:rsidRDefault="00FA5495" w:rsidP="00733BEE">
      <w:pPr>
        <w:jc w:val="both"/>
        <w:rPr>
          <w:iCs/>
          <w:sz w:val="18"/>
          <w:szCs w:val="18"/>
        </w:rPr>
      </w:pPr>
    </w:p>
    <w:p w14:paraId="62481571" w14:textId="57B74C68" w:rsidR="00733BEE" w:rsidRPr="00CA4D35" w:rsidRDefault="00733BEE" w:rsidP="00733BEE">
      <w:pPr>
        <w:jc w:val="both"/>
        <w:rPr>
          <w:sz w:val="18"/>
          <w:szCs w:val="18"/>
        </w:rPr>
      </w:pPr>
      <w:r w:rsidRPr="00CA4D35">
        <w:rPr>
          <w:iCs/>
          <w:sz w:val="18"/>
          <w:szCs w:val="18"/>
        </w:rPr>
        <w:t xml:space="preserve">[8] </w:t>
      </w:r>
      <w:r w:rsidR="005D5B29" w:rsidRPr="00CA4D35">
        <w:rPr>
          <w:sz w:val="18"/>
          <w:szCs w:val="18"/>
        </w:rPr>
        <w:t xml:space="preserve">“Detection of Empty Slots in Car Parking System Using Neural Network </w:t>
      </w:r>
      <w:proofErr w:type="gramStart"/>
      <w:r w:rsidR="005D5B29" w:rsidRPr="00CA4D35">
        <w:rPr>
          <w:sz w:val="18"/>
          <w:szCs w:val="18"/>
        </w:rPr>
        <w:t>Method ”,Ahmad</w:t>
      </w:r>
      <w:proofErr w:type="gramEnd"/>
      <w:r w:rsidR="005D5B29" w:rsidRPr="00CA4D35">
        <w:rPr>
          <w:sz w:val="18"/>
          <w:szCs w:val="18"/>
        </w:rPr>
        <w:t xml:space="preserve"> Ihsan, Nurul </w:t>
      </w:r>
      <w:proofErr w:type="spellStart"/>
      <w:r w:rsidR="005D5B29" w:rsidRPr="00CA4D35">
        <w:rPr>
          <w:sz w:val="18"/>
          <w:szCs w:val="18"/>
        </w:rPr>
        <w:t>Fadillah</w:t>
      </w:r>
      <w:proofErr w:type="spellEnd"/>
      <w:r w:rsidR="005D5B29" w:rsidRPr="00CA4D35">
        <w:rPr>
          <w:sz w:val="18"/>
          <w:szCs w:val="18"/>
        </w:rPr>
        <w:t xml:space="preserve">, C R Gunawan, </w:t>
      </w:r>
      <w:proofErr w:type="spellStart"/>
      <w:r w:rsidR="005D5B29" w:rsidRPr="00CA4D35">
        <w:rPr>
          <w:sz w:val="18"/>
          <w:szCs w:val="18"/>
        </w:rPr>
        <w:t>Mursyidah</w:t>
      </w:r>
      <w:proofErr w:type="spellEnd"/>
      <w:r w:rsidR="005D5B29" w:rsidRPr="00CA4D35">
        <w:rPr>
          <w:sz w:val="18"/>
          <w:szCs w:val="18"/>
        </w:rPr>
        <w:t xml:space="preserve"> </w:t>
      </w:r>
      <w:proofErr w:type="spellStart"/>
      <w:r w:rsidR="005D5B29" w:rsidRPr="00CA4D35">
        <w:rPr>
          <w:sz w:val="18"/>
          <w:szCs w:val="18"/>
        </w:rPr>
        <w:t>Mursyidah</w:t>
      </w:r>
      <w:proofErr w:type="spellEnd"/>
      <w:r w:rsidR="005D5B29" w:rsidRPr="00CA4D35">
        <w:rPr>
          <w:sz w:val="18"/>
          <w:szCs w:val="18"/>
        </w:rPr>
        <w:t>. IOP Conference Series: Materials Science and Engineering</w:t>
      </w:r>
      <w:r w:rsidR="005D5B29" w:rsidRPr="00CA4D35">
        <w:rPr>
          <w:sz w:val="18"/>
          <w:szCs w:val="18"/>
        </w:rPr>
        <w:cr/>
        <w:t>2020:854 012052</w:t>
      </w:r>
      <w:r w:rsidR="005D5B29" w:rsidRPr="00CA4D35">
        <w:rPr>
          <w:sz w:val="18"/>
          <w:szCs w:val="18"/>
        </w:rPr>
        <w:cr/>
      </w:r>
    </w:p>
    <w:p w14:paraId="026B7343" w14:textId="77777777" w:rsidR="00FA5495" w:rsidRPr="00CA4D35" w:rsidRDefault="00FA5495" w:rsidP="00733BEE">
      <w:pPr>
        <w:jc w:val="both"/>
        <w:rPr>
          <w:iCs/>
          <w:sz w:val="18"/>
          <w:szCs w:val="18"/>
        </w:rPr>
      </w:pPr>
    </w:p>
    <w:p w14:paraId="56D5B939" w14:textId="59E7B593" w:rsidR="00FA5495" w:rsidRPr="00CA4D35" w:rsidRDefault="00733BEE" w:rsidP="00733BEE">
      <w:pPr>
        <w:jc w:val="both"/>
        <w:rPr>
          <w:sz w:val="18"/>
          <w:szCs w:val="18"/>
        </w:rPr>
      </w:pPr>
      <w:r w:rsidRPr="00CA4D35">
        <w:rPr>
          <w:iCs/>
          <w:sz w:val="18"/>
          <w:szCs w:val="18"/>
        </w:rPr>
        <w:t xml:space="preserve">[9] </w:t>
      </w:r>
      <w:r w:rsidR="005D5B29" w:rsidRPr="00CA4D35">
        <w:rPr>
          <w:sz w:val="18"/>
          <w:szCs w:val="18"/>
        </w:rPr>
        <w:t xml:space="preserve">P.  </w:t>
      </w:r>
      <w:proofErr w:type="gramStart"/>
      <w:r w:rsidR="005D5B29" w:rsidRPr="00CA4D35">
        <w:rPr>
          <w:sz w:val="18"/>
          <w:szCs w:val="18"/>
        </w:rPr>
        <w:t>Melnyk,  S.</w:t>
      </w:r>
      <w:proofErr w:type="gramEnd"/>
      <w:r w:rsidR="005D5B29" w:rsidRPr="00CA4D35">
        <w:rPr>
          <w:sz w:val="18"/>
          <w:szCs w:val="18"/>
        </w:rPr>
        <w:t xml:space="preserve"> </w:t>
      </w:r>
      <w:proofErr w:type="spellStart"/>
      <w:r w:rsidR="005D5B29" w:rsidRPr="00CA4D35">
        <w:rPr>
          <w:sz w:val="18"/>
          <w:szCs w:val="18"/>
        </w:rPr>
        <w:t>Djahel</w:t>
      </w:r>
      <w:proofErr w:type="spellEnd"/>
      <w:r w:rsidR="005D5B29" w:rsidRPr="00CA4D35">
        <w:rPr>
          <w:sz w:val="18"/>
          <w:szCs w:val="18"/>
        </w:rPr>
        <w:t xml:space="preserve">  and  F.  </w:t>
      </w:r>
      <w:proofErr w:type="spellStart"/>
      <w:r w:rsidR="005D5B29" w:rsidRPr="00CA4D35">
        <w:rPr>
          <w:sz w:val="18"/>
          <w:szCs w:val="18"/>
        </w:rPr>
        <w:t>Nait</w:t>
      </w:r>
      <w:proofErr w:type="spellEnd"/>
      <w:r w:rsidR="005D5B29" w:rsidRPr="00CA4D35">
        <w:rPr>
          <w:sz w:val="18"/>
          <w:szCs w:val="18"/>
        </w:rPr>
        <w:t>-</w:t>
      </w:r>
      <w:proofErr w:type="gramStart"/>
      <w:r w:rsidR="005D5B29" w:rsidRPr="00CA4D35">
        <w:rPr>
          <w:sz w:val="18"/>
          <w:szCs w:val="18"/>
        </w:rPr>
        <w:t>Abdesselam,  "</w:t>
      </w:r>
      <w:proofErr w:type="gramEnd"/>
      <w:r w:rsidR="005D5B29" w:rsidRPr="00CA4D35">
        <w:rPr>
          <w:sz w:val="18"/>
          <w:szCs w:val="18"/>
        </w:rPr>
        <w:t xml:space="preserve">Towards a  Smart Parking  Management  System  for  Smart  Cities,"  2019  IEEE International Smart Cities Conference (ISC2), Casablanca, Morocco, 2019, pp. 542-546, </w:t>
      </w:r>
      <w:proofErr w:type="spellStart"/>
      <w:r w:rsidR="005D5B29" w:rsidRPr="00CA4D35">
        <w:rPr>
          <w:sz w:val="18"/>
          <w:szCs w:val="18"/>
        </w:rPr>
        <w:t>doi</w:t>
      </w:r>
      <w:proofErr w:type="spellEnd"/>
      <w:r w:rsidR="005D5B29" w:rsidRPr="00CA4D35">
        <w:rPr>
          <w:sz w:val="18"/>
          <w:szCs w:val="18"/>
        </w:rPr>
        <w:t>: 10.1109/ISC246665.2019.9071740</w:t>
      </w:r>
    </w:p>
    <w:p w14:paraId="6C089855" w14:textId="77777777" w:rsidR="005D5B29" w:rsidRPr="00CA4D35" w:rsidRDefault="005D5B29" w:rsidP="00733BEE">
      <w:pPr>
        <w:jc w:val="both"/>
        <w:rPr>
          <w:iCs/>
          <w:sz w:val="18"/>
          <w:szCs w:val="18"/>
        </w:rPr>
      </w:pPr>
    </w:p>
    <w:p w14:paraId="201EFF22" w14:textId="675D1685" w:rsidR="00694499" w:rsidRPr="00CA4D35" w:rsidRDefault="00733BEE" w:rsidP="00694499">
      <w:pPr>
        <w:jc w:val="both"/>
        <w:rPr>
          <w:sz w:val="18"/>
          <w:szCs w:val="18"/>
        </w:rPr>
      </w:pPr>
      <w:r w:rsidRPr="00CA4D35">
        <w:rPr>
          <w:iCs/>
          <w:sz w:val="18"/>
          <w:szCs w:val="18"/>
        </w:rPr>
        <w:t>[10]</w:t>
      </w:r>
      <w:r w:rsidR="00F04B0E" w:rsidRPr="00CA4D35">
        <w:rPr>
          <w:iCs/>
          <w:sz w:val="18"/>
          <w:szCs w:val="18"/>
        </w:rPr>
        <w:t>”</w:t>
      </w:r>
      <w:r w:rsidR="00F04B0E" w:rsidRPr="00CA4D35">
        <w:rPr>
          <w:sz w:val="18"/>
          <w:szCs w:val="18"/>
        </w:rPr>
        <w:t xml:space="preserve"> Radio frequency identification: technologies, </w:t>
      </w:r>
      <w:proofErr w:type="spellStart"/>
      <w:proofErr w:type="gramStart"/>
      <w:r w:rsidR="00F04B0E" w:rsidRPr="00CA4D35">
        <w:rPr>
          <w:sz w:val="18"/>
          <w:szCs w:val="18"/>
        </w:rPr>
        <w:t>applications,and</w:t>
      </w:r>
      <w:proofErr w:type="spellEnd"/>
      <w:proofErr w:type="gramEnd"/>
      <w:r w:rsidR="00F04B0E" w:rsidRPr="00CA4D35">
        <w:rPr>
          <w:sz w:val="18"/>
          <w:szCs w:val="18"/>
        </w:rPr>
        <w:t xml:space="preserve"> research issues</w:t>
      </w:r>
      <w:r w:rsidR="00F04B0E" w:rsidRPr="00CA4D35">
        <w:rPr>
          <w:iCs/>
          <w:sz w:val="18"/>
          <w:szCs w:val="18"/>
        </w:rPr>
        <w:t>”</w:t>
      </w:r>
      <w:r w:rsidRPr="00CA4D35">
        <w:rPr>
          <w:iCs/>
          <w:sz w:val="18"/>
          <w:szCs w:val="18"/>
        </w:rPr>
        <w:t xml:space="preserve"> </w:t>
      </w:r>
      <w:r w:rsidR="005D5B29" w:rsidRPr="00CA4D35">
        <w:rPr>
          <w:sz w:val="18"/>
          <w:szCs w:val="18"/>
        </w:rPr>
        <w:t>Xiao, Y., Yu, S., Wu, K., Ni, Q., Janecek., C., Nordstad, J., 2006.. Wiley Journal of Wireless Communications and Mobile Computing</w:t>
      </w:r>
      <w:r w:rsidR="00F04B0E" w:rsidRPr="00CA4D35">
        <w:rPr>
          <w:sz w:val="18"/>
          <w:szCs w:val="18"/>
        </w:rPr>
        <w:t>.</w:t>
      </w:r>
    </w:p>
    <w:p w14:paraId="40EE7F49" w14:textId="77777777" w:rsidR="005D5B29" w:rsidRPr="00CA4D35" w:rsidRDefault="005D5B29" w:rsidP="00694499">
      <w:pPr>
        <w:jc w:val="both"/>
        <w:rPr>
          <w:sz w:val="18"/>
          <w:szCs w:val="18"/>
        </w:rPr>
      </w:pPr>
    </w:p>
    <w:p w14:paraId="63BD6CFF" w14:textId="79CFC9BE" w:rsidR="00F04B0E" w:rsidRPr="00CA4D35" w:rsidRDefault="00694499" w:rsidP="00F04B0E">
      <w:pPr>
        <w:jc w:val="both"/>
        <w:rPr>
          <w:iCs/>
          <w:sz w:val="18"/>
          <w:szCs w:val="18"/>
        </w:rPr>
      </w:pPr>
      <w:r w:rsidRPr="00CA4D35">
        <w:rPr>
          <w:iCs/>
          <w:sz w:val="18"/>
          <w:szCs w:val="18"/>
        </w:rPr>
        <w:t>[11</w:t>
      </w:r>
      <w:r w:rsidR="00F04B0E" w:rsidRPr="00CA4D35">
        <w:rPr>
          <w:iCs/>
          <w:sz w:val="18"/>
          <w:szCs w:val="18"/>
        </w:rPr>
        <w:t xml:space="preserve">] “Model for Intelligent Car Parking Monitoring and Assistance </w:t>
      </w:r>
      <w:proofErr w:type="spellStart"/>
      <w:proofErr w:type="gramStart"/>
      <w:r w:rsidR="00F04B0E" w:rsidRPr="00CA4D35">
        <w:rPr>
          <w:iCs/>
          <w:sz w:val="18"/>
          <w:szCs w:val="18"/>
        </w:rPr>
        <w:t>System”Asghar</w:t>
      </w:r>
      <w:proofErr w:type="spellEnd"/>
      <w:proofErr w:type="gramEnd"/>
      <w:r w:rsidR="00F04B0E" w:rsidRPr="00CA4D35">
        <w:rPr>
          <w:iCs/>
          <w:sz w:val="18"/>
          <w:szCs w:val="18"/>
        </w:rPr>
        <w:t xml:space="preserve"> Ali Shah, G. M. (2019). Video Stitching with Localized </w:t>
      </w:r>
      <w:proofErr w:type="gramStart"/>
      <w:r w:rsidR="00F04B0E" w:rsidRPr="00CA4D35">
        <w:rPr>
          <w:iCs/>
          <w:sz w:val="18"/>
          <w:szCs w:val="18"/>
        </w:rPr>
        <w:t>360..</w:t>
      </w:r>
      <w:proofErr w:type="gramEnd"/>
      <w:r w:rsidR="00F04B0E" w:rsidRPr="00CA4D35">
        <w:rPr>
          <w:iCs/>
          <w:sz w:val="18"/>
          <w:szCs w:val="18"/>
        </w:rPr>
        <w:t xml:space="preserve">IJCSNS International Journal of Computer Science and Network Security , 6. </w:t>
      </w:r>
    </w:p>
    <w:p w14:paraId="51DD03D0" w14:textId="77777777" w:rsidR="00F04B0E" w:rsidRPr="00CA4D35" w:rsidRDefault="00F04B0E" w:rsidP="00F04B0E">
      <w:pPr>
        <w:jc w:val="both"/>
        <w:rPr>
          <w:iCs/>
          <w:sz w:val="18"/>
          <w:szCs w:val="18"/>
        </w:rPr>
      </w:pPr>
    </w:p>
    <w:p w14:paraId="38D2C505" w14:textId="52E18201" w:rsidR="005D5B29" w:rsidRPr="00CA4D35" w:rsidRDefault="005D5B29" w:rsidP="00F04B0E">
      <w:pPr>
        <w:jc w:val="both"/>
        <w:rPr>
          <w:sz w:val="18"/>
          <w:szCs w:val="18"/>
        </w:rPr>
      </w:pPr>
      <w:r w:rsidRPr="00CA4D35">
        <w:rPr>
          <w:sz w:val="18"/>
          <w:szCs w:val="18"/>
        </w:rPr>
        <w:t>[12]</w:t>
      </w:r>
      <w:r w:rsidR="00F04B0E" w:rsidRPr="00CA4D35">
        <w:rPr>
          <w:sz w:val="18"/>
          <w:szCs w:val="18"/>
        </w:rPr>
        <w:t xml:space="preserve"> “The Development of Smart Parking System based on </w:t>
      </w:r>
      <w:proofErr w:type="spellStart"/>
      <w:r w:rsidR="00F04B0E" w:rsidRPr="00CA4D35">
        <w:rPr>
          <w:sz w:val="18"/>
          <w:szCs w:val="18"/>
        </w:rPr>
        <w:t>NodeMCU</w:t>
      </w:r>
      <w:proofErr w:type="spellEnd"/>
      <w:r w:rsidR="00F04B0E" w:rsidRPr="00CA4D35">
        <w:rPr>
          <w:sz w:val="18"/>
          <w:szCs w:val="18"/>
        </w:rPr>
        <w:t xml:space="preserve"> 1.0 using the Internet of Things.”  </w:t>
      </w:r>
      <w:proofErr w:type="spellStart"/>
      <w:r w:rsidR="00F04B0E" w:rsidRPr="00CA4D35">
        <w:rPr>
          <w:sz w:val="18"/>
          <w:szCs w:val="18"/>
        </w:rPr>
        <w:t>Anjari</w:t>
      </w:r>
      <w:proofErr w:type="spellEnd"/>
      <w:r w:rsidR="00F04B0E" w:rsidRPr="00CA4D35">
        <w:rPr>
          <w:sz w:val="18"/>
          <w:szCs w:val="18"/>
        </w:rPr>
        <w:t>, L. &amp; Budi, A. (2018) International Symposium on Materials and Electrical Engineering. 384. p. 1-6.</w:t>
      </w:r>
    </w:p>
    <w:p w14:paraId="6DD90BE7" w14:textId="77777777" w:rsidR="00F04B0E" w:rsidRPr="00CA4D35" w:rsidRDefault="00F04B0E" w:rsidP="00F04B0E">
      <w:pPr>
        <w:jc w:val="both"/>
        <w:rPr>
          <w:sz w:val="18"/>
          <w:szCs w:val="18"/>
        </w:rPr>
      </w:pPr>
    </w:p>
    <w:p w14:paraId="39BFF508" w14:textId="34EBC0FD" w:rsidR="00F04B0E" w:rsidRPr="00CA4D35" w:rsidRDefault="00F04B0E" w:rsidP="00F04B0E">
      <w:pPr>
        <w:jc w:val="both"/>
        <w:rPr>
          <w:sz w:val="18"/>
          <w:szCs w:val="18"/>
        </w:rPr>
      </w:pPr>
      <w:r w:rsidRPr="00CA4D35">
        <w:rPr>
          <w:sz w:val="18"/>
          <w:szCs w:val="18"/>
        </w:rPr>
        <w:t xml:space="preserve">[13] “Understanding Smart and Automated Parking Technology.”  Sajeev, A., Mallick, C., Vidwans, S. and Jog, Y. (2018) International Journal of u- and e- </w:t>
      </w:r>
      <w:proofErr w:type="spellStart"/>
      <w:r w:rsidR="009E14ED" w:rsidRPr="00CA4D35">
        <w:rPr>
          <w:sz w:val="18"/>
          <w:szCs w:val="18"/>
        </w:rPr>
        <w:t>ss</w:t>
      </w:r>
      <w:r w:rsidRPr="00CA4D35">
        <w:rPr>
          <w:sz w:val="18"/>
          <w:szCs w:val="18"/>
        </w:rPr>
        <w:t>Service</w:t>
      </w:r>
      <w:proofErr w:type="spellEnd"/>
      <w:r w:rsidRPr="00CA4D35">
        <w:rPr>
          <w:sz w:val="18"/>
          <w:szCs w:val="18"/>
        </w:rPr>
        <w:t>, Science and Technology. 8 (2). p.251-262.</w:t>
      </w:r>
    </w:p>
    <w:p w14:paraId="70062E10" w14:textId="77777777" w:rsidR="00F04B0E" w:rsidRPr="00CA4D35" w:rsidRDefault="00F04B0E" w:rsidP="00F04B0E">
      <w:pPr>
        <w:jc w:val="both"/>
        <w:rPr>
          <w:sz w:val="18"/>
          <w:szCs w:val="18"/>
        </w:rPr>
      </w:pPr>
    </w:p>
    <w:p w14:paraId="0E4F0600" w14:textId="03B5B261" w:rsidR="00F04B0E" w:rsidRPr="00CA4D35" w:rsidRDefault="00F04B0E" w:rsidP="00F04B0E">
      <w:pPr>
        <w:jc w:val="both"/>
        <w:rPr>
          <w:sz w:val="18"/>
          <w:szCs w:val="18"/>
        </w:rPr>
      </w:pPr>
      <w:r w:rsidRPr="00CA4D35">
        <w:rPr>
          <w:sz w:val="18"/>
          <w:szCs w:val="18"/>
        </w:rPr>
        <w:t xml:space="preserve">[14] “Park here! A smart parking based on smart phones’ embedded sensors and short range communication </w:t>
      </w:r>
      <w:proofErr w:type="gramStart"/>
      <w:r w:rsidRPr="00CA4D35">
        <w:rPr>
          <w:sz w:val="18"/>
          <w:szCs w:val="18"/>
        </w:rPr>
        <w:t>technologies</w:t>
      </w:r>
      <w:r w:rsidR="00EB512D" w:rsidRPr="00CA4D35">
        <w:rPr>
          <w:sz w:val="18"/>
          <w:szCs w:val="18"/>
        </w:rPr>
        <w:t xml:space="preserve"> </w:t>
      </w:r>
      <w:r w:rsidRPr="00CA4D35">
        <w:rPr>
          <w:sz w:val="18"/>
          <w:szCs w:val="18"/>
        </w:rPr>
        <w:t>”Rosario</w:t>
      </w:r>
      <w:proofErr w:type="gramEnd"/>
      <w:r w:rsidRPr="00CA4D35">
        <w:rPr>
          <w:sz w:val="18"/>
          <w:szCs w:val="18"/>
        </w:rPr>
        <w:t xml:space="preserve"> Salpietro, Luca </w:t>
      </w:r>
      <w:proofErr w:type="spellStart"/>
      <w:r w:rsidRPr="00CA4D35">
        <w:rPr>
          <w:sz w:val="18"/>
          <w:szCs w:val="18"/>
        </w:rPr>
        <w:t>Bedogni</w:t>
      </w:r>
      <w:proofErr w:type="spellEnd"/>
      <w:r w:rsidRPr="00CA4D35">
        <w:rPr>
          <w:sz w:val="18"/>
          <w:szCs w:val="18"/>
        </w:rPr>
        <w:t xml:space="preserve">, Marco Di Felice, </w:t>
      </w:r>
      <w:proofErr w:type="spellStart"/>
      <w:r w:rsidRPr="00CA4D35">
        <w:rPr>
          <w:sz w:val="18"/>
          <w:szCs w:val="18"/>
        </w:rPr>
        <w:t>LucianoBononi</w:t>
      </w:r>
      <w:proofErr w:type="spellEnd"/>
    </w:p>
    <w:p w14:paraId="5A6113A7" w14:textId="77777777" w:rsidR="00EB512D" w:rsidRPr="00CA4D35" w:rsidRDefault="00EB512D" w:rsidP="00F04B0E">
      <w:pPr>
        <w:jc w:val="both"/>
        <w:rPr>
          <w:sz w:val="18"/>
          <w:szCs w:val="18"/>
        </w:rPr>
      </w:pPr>
    </w:p>
    <w:p w14:paraId="66A38969" w14:textId="33713C63" w:rsidR="00EB512D" w:rsidRPr="00CA4D35" w:rsidRDefault="00EB512D" w:rsidP="00F04B0E">
      <w:pPr>
        <w:jc w:val="both"/>
        <w:rPr>
          <w:sz w:val="18"/>
          <w:szCs w:val="18"/>
        </w:rPr>
      </w:pPr>
      <w:r w:rsidRPr="00CA4D35">
        <w:rPr>
          <w:sz w:val="18"/>
          <w:szCs w:val="18"/>
        </w:rPr>
        <w:t xml:space="preserve">[15] </w:t>
      </w:r>
      <w:proofErr w:type="gramStart"/>
      <w:r w:rsidRPr="00CA4D35">
        <w:rPr>
          <w:sz w:val="18"/>
          <w:szCs w:val="18"/>
        </w:rPr>
        <w:t>“ Study</w:t>
      </w:r>
      <w:proofErr w:type="gramEnd"/>
      <w:r w:rsidRPr="00CA4D35">
        <w:rPr>
          <w:sz w:val="18"/>
          <w:szCs w:val="18"/>
        </w:rPr>
        <w:t xml:space="preserve"> on Automated Car Parking System based on Microcontroller” Ahmed, M. and Wei, W. 2018. International Journal of Engineering Research &amp; Technology IJERT. 3 (1). p. 256-259.</w:t>
      </w:r>
      <w:bookmarkEnd w:id="0"/>
    </w:p>
    <w:sectPr w:rsidR="00EB512D" w:rsidRPr="00CA4D35" w:rsidSect="00E52BAF">
      <w:pgSz w:w="12240" w:h="15840" w:code="1"/>
      <w:pgMar w:top="1080" w:right="1080" w:bottom="1080" w:left="1080" w:header="432" w:footer="432" w:gutter="0"/>
      <w:pgBorders w:offsetFrom="page">
        <w:top w:val="single" w:sz="4" w:space="24" w:color="auto"/>
        <w:left w:val="single" w:sz="4" w:space="24" w:color="auto"/>
        <w:bottom w:val="single" w:sz="4" w:space="24" w:color="auto"/>
        <w:right w:val="single" w:sz="4" w:space="24" w:color="auto"/>
      </w:pgBorders>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87547" w14:textId="77777777" w:rsidR="00EF5FC5" w:rsidRDefault="00EF5FC5">
      <w:r>
        <w:separator/>
      </w:r>
    </w:p>
  </w:endnote>
  <w:endnote w:type="continuationSeparator" w:id="0">
    <w:p w14:paraId="42DFBCC9" w14:textId="77777777" w:rsidR="00EF5FC5" w:rsidRDefault="00EF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3650E" w14:textId="77777777" w:rsidR="00EF5FC5" w:rsidRDefault="00EF5FC5"/>
  </w:footnote>
  <w:footnote w:type="continuationSeparator" w:id="0">
    <w:p w14:paraId="23C52533" w14:textId="77777777" w:rsidR="00EF5FC5" w:rsidRDefault="00EF5FC5">
      <w:r>
        <w:continuationSeparator/>
      </w:r>
    </w:p>
  </w:footnote>
  <w:footnote w:id="1">
    <w:p w14:paraId="4267FC61" w14:textId="77777777" w:rsidR="009D7280" w:rsidRDefault="009D728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2880D3C"/>
    <w:lvl w:ilvl="0">
      <w:start w:val="2"/>
      <w:numFmt w:val="upperRoman"/>
      <w:pStyle w:val="Heading1"/>
      <w:lvlText w:val="%1."/>
      <w:lvlJc w:val="left"/>
      <w:pPr>
        <w:ind w:left="567" w:firstLine="0"/>
      </w:pPr>
      <w:rPr>
        <w:rFonts w:hint="default"/>
      </w:rPr>
    </w:lvl>
    <w:lvl w:ilvl="1">
      <w:start w:val="1"/>
      <w:numFmt w:val="upperLetter"/>
      <w:pStyle w:val="Heading2"/>
      <w:lvlText w:val="%2."/>
      <w:lvlJc w:val="left"/>
      <w:pPr>
        <w:ind w:left="-283" w:firstLine="0"/>
      </w:pPr>
      <w:rPr>
        <w:rFonts w:hint="default"/>
      </w:rPr>
    </w:lvl>
    <w:lvl w:ilvl="2">
      <w:start w:val="1"/>
      <w:numFmt w:val="decimal"/>
      <w:pStyle w:val="Heading3"/>
      <w:lvlText w:val="%3)"/>
      <w:lvlJc w:val="left"/>
      <w:pPr>
        <w:ind w:left="-283" w:firstLine="0"/>
      </w:pPr>
      <w:rPr>
        <w:rFonts w:hint="default"/>
      </w:rPr>
    </w:lvl>
    <w:lvl w:ilvl="3">
      <w:start w:val="1"/>
      <w:numFmt w:val="lowerLetter"/>
      <w:pStyle w:val="Heading4"/>
      <w:lvlText w:val="%4)"/>
      <w:lvlJc w:val="left"/>
      <w:pPr>
        <w:ind w:left="869" w:hanging="720"/>
      </w:pPr>
      <w:rPr>
        <w:rFonts w:hint="default"/>
      </w:rPr>
    </w:lvl>
    <w:lvl w:ilvl="4">
      <w:start w:val="1"/>
      <w:numFmt w:val="decimal"/>
      <w:pStyle w:val="Heading5"/>
      <w:lvlText w:val="(%5)"/>
      <w:lvlJc w:val="left"/>
      <w:pPr>
        <w:ind w:left="1589" w:hanging="720"/>
      </w:pPr>
      <w:rPr>
        <w:rFonts w:hint="default"/>
      </w:rPr>
    </w:lvl>
    <w:lvl w:ilvl="5">
      <w:start w:val="1"/>
      <w:numFmt w:val="lowerLetter"/>
      <w:pStyle w:val="Heading6"/>
      <w:lvlText w:val="(%6)"/>
      <w:lvlJc w:val="left"/>
      <w:pPr>
        <w:ind w:left="2309" w:hanging="720"/>
      </w:pPr>
      <w:rPr>
        <w:rFonts w:hint="default"/>
      </w:rPr>
    </w:lvl>
    <w:lvl w:ilvl="6">
      <w:start w:val="1"/>
      <w:numFmt w:val="lowerRoman"/>
      <w:pStyle w:val="Heading7"/>
      <w:lvlText w:val="(%7)"/>
      <w:lvlJc w:val="left"/>
      <w:pPr>
        <w:ind w:left="3029" w:hanging="720"/>
      </w:pPr>
      <w:rPr>
        <w:rFonts w:hint="default"/>
      </w:rPr>
    </w:lvl>
    <w:lvl w:ilvl="7">
      <w:start w:val="1"/>
      <w:numFmt w:val="lowerLetter"/>
      <w:pStyle w:val="Heading8"/>
      <w:lvlText w:val="(%8)"/>
      <w:lvlJc w:val="left"/>
      <w:pPr>
        <w:ind w:left="3749" w:hanging="720"/>
      </w:pPr>
      <w:rPr>
        <w:rFonts w:hint="default"/>
      </w:rPr>
    </w:lvl>
    <w:lvl w:ilvl="8">
      <w:start w:val="1"/>
      <w:numFmt w:val="lowerRoman"/>
      <w:pStyle w:val="Heading9"/>
      <w:lvlText w:val="(%9)"/>
      <w:lvlJc w:val="left"/>
      <w:pPr>
        <w:ind w:left="4469" w:hanging="720"/>
      </w:pPr>
      <w:rPr>
        <w:rFonts w:hint="default"/>
      </w:rPr>
    </w:lvl>
  </w:abstractNum>
  <w:abstractNum w:abstractNumId="1" w15:restartNumberingAfterBreak="0">
    <w:nsid w:val="00C47E12"/>
    <w:multiLevelType w:val="hybridMultilevel"/>
    <w:tmpl w:val="0ED44A92"/>
    <w:lvl w:ilvl="0" w:tplc="16785D42">
      <w:start w:val="1"/>
      <w:numFmt w:val="upperRoman"/>
      <w:lvlText w:val="%1."/>
      <w:lvlJc w:val="righ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3271467"/>
    <w:multiLevelType w:val="hybridMultilevel"/>
    <w:tmpl w:val="BE3EED6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6EC260BE"/>
    <w:multiLevelType w:val="hybridMultilevel"/>
    <w:tmpl w:val="2AFE9E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776097866">
    <w:abstractNumId w:val="0"/>
  </w:num>
  <w:num w:numId="2" w16cid:durableId="1118796342">
    <w:abstractNumId w:val="5"/>
  </w:num>
  <w:num w:numId="3" w16cid:durableId="995838602">
    <w:abstractNumId w:val="5"/>
    <w:lvlOverride w:ilvl="0">
      <w:lvl w:ilvl="0">
        <w:start w:val="1"/>
        <w:numFmt w:val="decimal"/>
        <w:lvlText w:val="%1."/>
        <w:legacy w:legacy="1" w:legacySpace="0" w:legacyIndent="360"/>
        <w:lvlJc w:val="left"/>
        <w:pPr>
          <w:ind w:left="360" w:hanging="360"/>
        </w:pPr>
      </w:lvl>
    </w:lvlOverride>
  </w:num>
  <w:num w:numId="4" w16cid:durableId="1069377206">
    <w:abstractNumId w:val="5"/>
    <w:lvlOverride w:ilvl="0">
      <w:lvl w:ilvl="0">
        <w:start w:val="1"/>
        <w:numFmt w:val="decimal"/>
        <w:lvlText w:val="%1."/>
        <w:legacy w:legacy="1" w:legacySpace="0" w:legacyIndent="360"/>
        <w:lvlJc w:val="left"/>
        <w:pPr>
          <w:ind w:left="360" w:hanging="360"/>
        </w:pPr>
      </w:lvl>
    </w:lvlOverride>
  </w:num>
  <w:num w:numId="5" w16cid:durableId="1504203675">
    <w:abstractNumId w:val="5"/>
    <w:lvlOverride w:ilvl="0">
      <w:lvl w:ilvl="0">
        <w:start w:val="1"/>
        <w:numFmt w:val="decimal"/>
        <w:lvlText w:val="%1."/>
        <w:legacy w:legacy="1" w:legacySpace="0" w:legacyIndent="360"/>
        <w:lvlJc w:val="left"/>
        <w:pPr>
          <w:ind w:left="360" w:hanging="360"/>
        </w:pPr>
      </w:lvl>
    </w:lvlOverride>
  </w:num>
  <w:num w:numId="6" w16cid:durableId="1455637310">
    <w:abstractNumId w:val="8"/>
  </w:num>
  <w:num w:numId="7" w16cid:durableId="2105148197">
    <w:abstractNumId w:val="8"/>
    <w:lvlOverride w:ilvl="0">
      <w:lvl w:ilvl="0">
        <w:start w:val="1"/>
        <w:numFmt w:val="decimal"/>
        <w:lvlText w:val="%1."/>
        <w:legacy w:legacy="1" w:legacySpace="0" w:legacyIndent="360"/>
        <w:lvlJc w:val="left"/>
        <w:pPr>
          <w:ind w:left="360" w:hanging="360"/>
        </w:pPr>
      </w:lvl>
    </w:lvlOverride>
  </w:num>
  <w:num w:numId="8" w16cid:durableId="1937325105">
    <w:abstractNumId w:val="8"/>
    <w:lvlOverride w:ilvl="0">
      <w:lvl w:ilvl="0">
        <w:start w:val="1"/>
        <w:numFmt w:val="decimal"/>
        <w:lvlText w:val="%1."/>
        <w:legacy w:legacy="1" w:legacySpace="0" w:legacyIndent="360"/>
        <w:lvlJc w:val="left"/>
        <w:pPr>
          <w:ind w:left="360" w:hanging="360"/>
        </w:pPr>
      </w:lvl>
    </w:lvlOverride>
  </w:num>
  <w:num w:numId="9" w16cid:durableId="1427339025">
    <w:abstractNumId w:val="8"/>
    <w:lvlOverride w:ilvl="0">
      <w:lvl w:ilvl="0">
        <w:start w:val="1"/>
        <w:numFmt w:val="decimal"/>
        <w:lvlText w:val="%1."/>
        <w:legacy w:legacy="1" w:legacySpace="0" w:legacyIndent="360"/>
        <w:lvlJc w:val="left"/>
        <w:pPr>
          <w:ind w:left="360" w:hanging="360"/>
        </w:pPr>
      </w:lvl>
    </w:lvlOverride>
  </w:num>
  <w:num w:numId="10" w16cid:durableId="236550992">
    <w:abstractNumId w:val="8"/>
    <w:lvlOverride w:ilvl="0">
      <w:lvl w:ilvl="0">
        <w:start w:val="1"/>
        <w:numFmt w:val="decimal"/>
        <w:lvlText w:val="%1."/>
        <w:legacy w:legacy="1" w:legacySpace="0" w:legacyIndent="360"/>
        <w:lvlJc w:val="left"/>
        <w:pPr>
          <w:ind w:left="360" w:hanging="360"/>
        </w:pPr>
      </w:lvl>
    </w:lvlOverride>
  </w:num>
  <w:num w:numId="11" w16cid:durableId="476721926">
    <w:abstractNumId w:val="8"/>
    <w:lvlOverride w:ilvl="0">
      <w:lvl w:ilvl="0">
        <w:start w:val="1"/>
        <w:numFmt w:val="decimal"/>
        <w:lvlText w:val="%1."/>
        <w:legacy w:legacy="1" w:legacySpace="0" w:legacyIndent="360"/>
        <w:lvlJc w:val="left"/>
        <w:pPr>
          <w:ind w:left="360" w:hanging="360"/>
        </w:pPr>
      </w:lvl>
    </w:lvlOverride>
  </w:num>
  <w:num w:numId="12" w16cid:durableId="208877427">
    <w:abstractNumId w:val="6"/>
  </w:num>
  <w:num w:numId="13" w16cid:durableId="1895502839">
    <w:abstractNumId w:val="2"/>
  </w:num>
  <w:num w:numId="14" w16cid:durableId="496653740">
    <w:abstractNumId w:val="10"/>
  </w:num>
  <w:num w:numId="15" w16cid:durableId="332687570">
    <w:abstractNumId w:val="9"/>
  </w:num>
  <w:num w:numId="16" w16cid:durableId="867913530">
    <w:abstractNumId w:val="14"/>
  </w:num>
  <w:num w:numId="17" w16cid:durableId="929432512">
    <w:abstractNumId w:val="4"/>
  </w:num>
  <w:num w:numId="18" w16cid:durableId="2065106462">
    <w:abstractNumId w:val="3"/>
  </w:num>
  <w:num w:numId="19" w16cid:durableId="594631163">
    <w:abstractNumId w:val="12"/>
  </w:num>
  <w:num w:numId="20" w16cid:durableId="136804096">
    <w:abstractNumId w:val="7"/>
  </w:num>
  <w:num w:numId="21" w16cid:durableId="417020064">
    <w:abstractNumId w:val="13"/>
  </w:num>
  <w:num w:numId="22" w16cid:durableId="888490558">
    <w:abstractNumId w:val="11"/>
  </w:num>
  <w:num w:numId="23" w16cid:durableId="1451708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IytDQ1MDIxsjQzMTdT0lEKTi0uzszPAykwrAUAngjOBCwAAAA="/>
  </w:docVars>
  <w:rsids>
    <w:rsidRoot w:val="00206069"/>
    <w:rsid w:val="00005233"/>
    <w:rsid w:val="00031BE4"/>
    <w:rsid w:val="00047FA2"/>
    <w:rsid w:val="00064A02"/>
    <w:rsid w:val="000764A9"/>
    <w:rsid w:val="00077FD7"/>
    <w:rsid w:val="0008449F"/>
    <w:rsid w:val="00090038"/>
    <w:rsid w:val="000A068D"/>
    <w:rsid w:val="000A3462"/>
    <w:rsid w:val="000B34E2"/>
    <w:rsid w:val="000D051F"/>
    <w:rsid w:val="000E6CAC"/>
    <w:rsid w:val="000E7319"/>
    <w:rsid w:val="000F4769"/>
    <w:rsid w:val="000F5C3B"/>
    <w:rsid w:val="00117280"/>
    <w:rsid w:val="00142F2C"/>
    <w:rsid w:val="0014572C"/>
    <w:rsid w:val="001507C8"/>
    <w:rsid w:val="00180958"/>
    <w:rsid w:val="00181F75"/>
    <w:rsid w:val="00183505"/>
    <w:rsid w:val="0018595C"/>
    <w:rsid w:val="001910A5"/>
    <w:rsid w:val="001A75E0"/>
    <w:rsid w:val="001C4FF2"/>
    <w:rsid w:val="001D6E5B"/>
    <w:rsid w:val="001D7E63"/>
    <w:rsid w:val="001E52CB"/>
    <w:rsid w:val="001F04ED"/>
    <w:rsid w:val="00201059"/>
    <w:rsid w:val="00206069"/>
    <w:rsid w:val="002151B8"/>
    <w:rsid w:val="00231ECB"/>
    <w:rsid w:val="00240A55"/>
    <w:rsid w:val="00255B25"/>
    <w:rsid w:val="00255F52"/>
    <w:rsid w:val="002711A7"/>
    <w:rsid w:val="00271EAF"/>
    <w:rsid w:val="00277F40"/>
    <w:rsid w:val="00285846"/>
    <w:rsid w:val="002A15EC"/>
    <w:rsid w:val="002A2244"/>
    <w:rsid w:val="002B17EE"/>
    <w:rsid w:val="002B630D"/>
    <w:rsid w:val="002C66DE"/>
    <w:rsid w:val="002D1255"/>
    <w:rsid w:val="002E5648"/>
    <w:rsid w:val="00337BA8"/>
    <w:rsid w:val="00343694"/>
    <w:rsid w:val="00344B5E"/>
    <w:rsid w:val="00357071"/>
    <w:rsid w:val="00357955"/>
    <w:rsid w:val="00365CAC"/>
    <w:rsid w:val="003709F7"/>
    <w:rsid w:val="00373A79"/>
    <w:rsid w:val="00376603"/>
    <w:rsid w:val="003960C9"/>
    <w:rsid w:val="00397BBC"/>
    <w:rsid w:val="003A130B"/>
    <w:rsid w:val="003A5D8B"/>
    <w:rsid w:val="003B7639"/>
    <w:rsid w:val="003C7087"/>
    <w:rsid w:val="003C763A"/>
    <w:rsid w:val="003E25FC"/>
    <w:rsid w:val="003E3C7E"/>
    <w:rsid w:val="003E6879"/>
    <w:rsid w:val="0040219C"/>
    <w:rsid w:val="00414229"/>
    <w:rsid w:val="00416632"/>
    <w:rsid w:val="00427646"/>
    <w:rsid w:val="004305B3"/>
    <w:rsid w:val="00453A3D"/>
    <w:rsid w:val="00460D6A"/>
    <w:rsid w:val="00461471"/>
    <w:rsid w:val="00461B4A"/>
    <w:rsid w:val="00465453"/>
    <w:rsid w:val="00472C24"/>
    <w:rsid w:val="00482C65"/>
    <w:rsid w:val="0048319E"/>
    <w:rsid w:val="00491D55"/>
    <w:rsid w:val="00492F91"/>
    <w:rsid w:val="0049303D"/>
    <w:rsid w:val="0049435E"/>
    <w:rsid w:val="004A1648"/>
    <w:rsid w:val="004B1961"/>
    <w:rsid w:val="004B4583"/>
    <w:rsid w:val="004B6FDF"/>
    <w:rsid w:val="004C0F35"/>
    <w:rsid w:val="004C4A33"/>
    <w:rsid w:val="004E3405"/>
    <w:rsid w:val="004F6A9E"/>
    <w:rsid w:val="00525E3F"/>
    <w:rsid w:val="0052657C"/>
    <w:rsid w:val="005433C7"/>
    <w:rsid w:val="0055524F"/>
    <w:rsid w:val="00560AC9"/>
    <w:rsid w:val="005709C7"/>
    <w:rsid w:val="00570C00"/>
    <w:rsid w:val="005742F4"/>
    <w:rsid w:val="00574A2C"/>
    <w:rsid w:val="005945B0"/>
    <w:rsid w:val="005A1054"/>
    <w:rsid w:val="005A1C39"/>
    <w:rsid w:val="005D5B29"/>
    <w:rsid w:val="005D5DEC"/>
    <w:rsid w:val="005E271D"/>
    <w:rsid w:val="005F1DE5"/>
    <w:rsid w:val="005F5B7A"/>
    <w:rsid w:val="00600787"/>
    <w:rsid w:val="00604702"/>
    <w:rsid w:val="00617944"/>
    <w:rsid w:val="00635988"/>
    <w:rsid w:val="00647247"/>
    <w:rsid w:val="006758B2"/>
    <w:rsid w:val="00676DF7"/>
    <w:rsid w:val="00684C17"/>
    <w:rsid w:val="00694499"/>
    <w:rsid w:val="0069607D"/>
    <w:rsid w:val="006A46EB"/>
    <w:rsid w:val="006A78E8"/>
    <w:rsid w:val="006B37EF"/>
    <w:rsid w:val="006B4361"/>
    <w:rsid w:val="006B5F35"/>
    <w:rsid w:val="006D38E0"/>
    <w:rsid w:val="006D7309"/>
    <w:rsid w:val="006F692E"/>
    <w:rsid w:val="00712322"/>
    <w:rsid w:val="00713089"/>
    <w:rsid w:val="0072119C"/>
    <w:rsid w:val="00722AE4"/>
    <w:rsid w:val="00724311"/>
    <w:rsid w:val="00733BEE"/>
    <w:rsid w:val="00741AF8"/>
    <w:rsid w:val="007575E0"/>
    <w:rsid w:val="0076015C"/>
    <w:rsid w:val="007609BA"/>
    <w:rsid w:val="007611AB"/>
    <w:rsid w:val="00773C46"/>
    <w:rsid w:val="007740B4"/>
    <w:rsid w:val="00784A45"/>
    <w:rsid w:val="00794E3D"/>
    <w:rsid w:val="007B35F2"/>
    <w:rsid w:val="007B3E10"/>
    <w:rsid w:val="007C5272"/>
    <w:rsid w:val="007D7323"/>
    <w:rsid w:val="007E3B17"/>
    <w:rsid w:val="007F40FE"/>
    <w:rsid w:val="007F596E"/>
    <w:rsid w:val="00813BF5"/>
    <w:rsid w:val="00826362"/>
    <w:rsid w:val="00830AB6"/>
    <w:rsid w:val="00830F38"/>
    <w:rsid w:val="00840115"/>
    <w:rsid w:val="00840D3F"/>
    <w:rsid w:val="00844165"/>
    <w:rsid w:val="00863AA6"/>
    <w:rsid w:val="00865F76"/>
    <w:rsid w:val="0086606B"/>
    <w:rsid w:val="0087297F"/>
    <w:rsid w:val="00886936"/>
    <w:rsid w:val="008B50B5"/>
    <w:rsid w:val="008D427A"/>
    <w:rsid w:val="008E09C2"/>
    <w:rsid w:val="008E4D2F"/>
    <w:rsid w:val="008E59FF"/>
    <w:rsid w:val="00911093"/>
    <w:rsid w:val="009171C7"/>
    <w:rsid w:val="009300ED"/>
    <w:rsid w:val="00957F38"/>
    <w:rsid w:val="00962112"/>
    <w:rsid w:val="0097276A"/>
    <w:rsid w:val="00984562"/>
    <w:rsid w:val="00990A70"/>
    <w:rsid w:val="009A4121"/>
    <w:rsid w:val="009A6BB8"/>
    <w:rsid w:val="009D7280"/>
    <w:rsid w:val="009E14ED"/>
    <w:rsid w:val="009E198C"/>
    <w:rsid w:val="00A03D16"/>
    <w:rsid w:val="00A130CF"/>
    <w:rsid w:val="00A169F3"/>
    <w:rsid w:val="00A20959"/>
    <w:rsid w:val="00A462D3"/>
    <w:rsid w:val="00A507DD"/>
    <w:rsid w:val="00A661F4"/>
    <w:rsid w:val="00A71D20"/>
    <w:rsid w:val="00A76319"/>
    <w:rsid w:val="00A76720"/>
    <w:rsid w:val="00A96375"/>
    <w:rsid w:val="00AA0EFC"/>
    <w:rsid w:val="00AB10E6"/>
    <w:rsid w:val="00AD3466"/>
    <w:rsid w:val="00AD4FBB"/>
    <w:rsid w:val="00AE48CB"/>
    <w:rsid w:val="00B1149A"/>
    <w:rsid w:val="00B23108"/>
    <w:rsid w:val="00B30CD3"/>
    <w:rsid w:val="00B326C2"/>
    <w:rsid w:val="00B32E48"/>
    <w:rsid w:val="00B37027"/>
    <w:rsid w:val="00B41D5D"/>
    <w:rsid w:val="00B47127"/>
    <w:rsid w:val="00B50DEF"/>
    <w:rsid w:val="00B62834"/>
    <w:rsid w:val="00B65992"/>
    <w:rsid w:val="00B660ED"/>
    <w:rsid w:val="00B77701"/>
    <w:rsid w:val="00B83856"/>
    <w:rsid w:val="00BB104A"/>
    <w:rsid w:val="00BC17F3"/>
    <w:rsid w:val="00BC54CE"/>
    <w:rsid w:val="00BD0B64"/>
    <w:rsid w:val="00BE55C5"/>
    <w:rsid w:val="00BE6C17"/>
    <w:rsid w:val="00BE7C6F"/>
    <w:rsid w:val="00C140FD"/>
    <w:rsid w:val="00C145E3"/>
    <w:rsid w:val="00C55592"/>
    <w:rsid w:val="00C56665"/>
    <w:rsid w:val="00C622D3"/>
    <w:rsid w:val="00C7234E"/>
    <w:rsid w:val="00C73764"/>
    <w:rsid w:val="00C849AC"/>
    <w:rsid w:val="00C87EC4"/>
    <w:rsid w:val="00C952B9"/>
    <w:rsid w:val="00CA04A7"/>
    <w:rsid w:val="00CA4D35"/>
    <w:rsid w:val="00CB6C44"/>
    <w:rsid w:val="00CC7F99"/>
    <w:rsid w:val="00CD3F44"/>
    <w:rsid w:val="00CE21DE"/>
    <w:rsid w:val="00D46DC5"/>
    <w:rsid w:val="00D700D1"/>
    <w:rsid w:val="00D871C5"/>
    <w:rsid w:val="00D92BAF"/>
    <w:rsid w:val="00DA1921"/>
    <w:rsid w:val="00DA336A"/>
    <w:rsid w:val="00DA792C"/>
    <w:rsid w:val="00DB7976"/>
    <w:rsid w:val="00DC2732"/>
    <w:rsid w:val="00DC5B10"/>
    <w:rsid w:val="00DC767E"/>
    <w:rsid w:val="00DD067A"/>
    <w:rsid w:val="00DD5451"/>
    <w:rsid w:val="00DD790B"/>
    <w:rsid w:val="00DE4A3D"/>
    <w:rsid w:val="00DE66B3"/>
    <w:rsid w:val="00DF1EE2"/>
    <w:rsid w:val="00E0279B"/>
    <w:rsid w:val="00E03CC5"/>
    <w:rsid w:val="00E1273E"/>
    <w:rsid w:val="00E13602"/>
    <w:rsid w:val="00E34040"/>
    <w:rsid w:val="00E37204"/>
    <w:rsid w:val="00E52BAF"/>
    <w:rsid w:val="00E633F6"/>
    <w:rsid w:val="00E70C5B"/>
    <w:rsid w:val="00E74545"/>
    <w:rsid w:val="00E863CC"/>
    <w:rsid w:val="00E87F7A"/>
    <w:rsid w:val="00E9397F"/>
    <w:rsid w:val="00E95079"/>
    <w:rsid w:val="00EA5A42"/>
    <w:rsid w:val="00EB268D"/>
    <w:rsid w:val="00EB512D"/>
    <w:rsid w:val="00ED6996"/>
    <w:rsid w:val="00EF526F"/>
    <w:rsid w:val="00EF5477"/>
    <w:rsid w:val="00EF5FC5"/>
    <w:rsid w:val="00EF6343"/>
    <w:rsid w:val="00F0071E"/>
    <w:rsid w:val="00F04B0E"/>
    <w:rsid w:val="00F10E2F"/>
    <w:rsid w:val="00F20622"/>
    <w:rsid w:val="00F20EC8"/>
    <w:rsid w:val="00F214D3"/>
    <w:rsid w:val="00F41EE0"/>
    <w:rsid w:val="00F5445F"/>
    <w:rsid w:val="00F578B2"/>
    <w:rsid w:val="00F6429C"/>
    <w:rsid w:val="00F65CB8"/>
    <w:rsid w:val="00F80ED4"/>
    <w:rsid w:val="00F97355"/>
    <w:rsid w:val="00FA5495"/>
    <w:rsid w:val="00FC26CC"/>
    <w:rsid w:val="00FC6746"/>
    <w:rsid w:val="00FD7D08"/>
    <w:rsid w:val="00FE5C06"/>
    <w:rsid w:val="00FF29BC"/>
    <w:rsid w:val="00FF2E3B"/>
    <w:rsid w:val="00FF338B"/>
    <w:rsid w:val="00FF4970"/>
    <w:rsid w:val="00FF7E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B7D456"/>
  <w15:docId w15:val="{58AB671B-A023-4218-B3E6-12F9FF49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ind w:left="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outlineLvl w:val="1"/>
    </w:pPr>
    <w:rPr>
      <w:i/>
      <w:iCs/>
    </w:rPr>
  </w:style>
  <w:style w:type="paragraph" w:styleId="Heading3">
    <w:name w:val="heading 3"/>
    <w:basedOn w:val="Normal"/>
    <w:next w:val="Normal"/>
    <w:qFormat/>
    <w:rsid w:val="00461B4A"/>
    <w:pPr>
      <w:keepNext/>
      <w:numPr>
        <w:ilvl w:val="2"/>
        <w:numId w:val="1"/>
      </w:numPr>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paragraph" w:styleId="NormalWeb">
    <w:name w:val="Normal (Web)"/>
    <w:basedOn w:val="Normal"/>
    <w:uiPriority w:val="99"/>
    <w:unhideWhenUsed/>
    <w:rsid w:val="00FC26CC"/>
    <w:pPr>
      <w:autoSpaceDE/>
      <w:autoSpaceDN/>
      <w:spacing w:before="100" w:beforeAutospacing="1" w:after="100" w:afterAutospacing="1"/>
    </w:pPr>
    <w:rPr>
      <w:sz w:val="24"/>
      <w:szCs w:val="24"/>
      <w:lang w:val="en-IN" w:eastAsia="en-IN"/>
    </w:rPr>
  </w:style>
  <w:style w:type="paragraph" w:styleId="ListParagraph">
    <w:name w:val="List Paragraph"/>
    <w:basedOn w:val="Normal"/>
    <w:uiPriority w:val="34"/>
    <w:qFormat/>
    <w:rsid w:val="005709C7"/>
    <w:pPr>
      <w:ind w:left="720"/>
      <w:contextualSpacing/>
    </w:pPr>
  </w:style>
  <w:style w:type="table" w:styleId="TableGrid">
    <w:name w:val="Table Grid"/>
    <w:basedOn w:val="TableNormal"/>
    <w:rsid w:val="00E3720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qFormat/>
    <w:rsid w:val="004B6FDF"/>
    <w:rPr>
      <w:i/>
      <w:iCs/>
    </w:rPr>
  </w:style>
  <w:style w:type="paragraph" w:styleId="BodyText">
    <w:name w:val="Body Text"/>
    <w:basedOn w:val="Normal"/>
    <w:link w:val="BodyTextChar"/>
    <w:semiHidden/>
    <w:unhideWhenUsed/>
    <w:rsid w:val="00DB7976"/>
    <w:pPr>
      <w:spacing w:after="120"/>
    </w:pPr>
  </w:style>
  <w:style w:type="character" w:customStyle="1" w:styleId="BodyTextChar">
    <w:name w:val="Body Text Char"/>
    <w:basedOn w:val="DefaultParagraphFont"/>
    <w:link w:val="BodyText"/>
    <w:semiHidden/>
    <w:rsid w:val="00DB7976"/>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3957">
      <w:bodyDiv w:val="1"/>
      <w:marLeft w:val="0"/>
      <w:marRight w:val="0"/>
      <w:marTop w:val="0"/>
      <w:marBottom w:val="0"/>
      <w:divBdr>
        <w:top w:val="none" w:sz="0" w:space="0" w:color="auto"/>
        <w:left w:val="none" w:sz="0" w:space="0" w:color="auto"/>
        <w:bottom w:val="none" w:sz="0" w:space="0" w:color="auto"/>
        <w:right w:val="none" w:sz="0" w:space="0" w:color="auto"/>
      </w:divBdr>
    </w:div>
    <w:div w:id="213858666">
      <w:bodyDiv w:val="1"/>
      <w:marLeft w:val="0"/>
      <w:marRight w:val="0"/>
      <w:marTop w:val="0"/>
      <w:marBottom w:val="0"/>
      <w:divBdr>
        <w:top w:val="none" w:sz="0" w:space="0" w:color="auto"/>
        <w:left w:val="none" w:sz="0" w:space="0" w:color="auto"/>
        <w:bottom w:val="none" w:sz="0" w:space="0" w:color="auto"/>
        <w:right w:val="none" w:sz="0" w:space="0" w:color="auto"/>
      </w:divBdr>
    </w:div>
    <w:div w:id="517427529">
      <w:bodyDiv w:val="1"/>
      <w:marLeft w:val="0"/>
      <w:marRight w:val="0"/>
      <w:marTop w:val="0"/>
      <w:marBottom w:val="0"/>
      <w:divBdr>
        <w:top w:val="none" w:sz="0" w:space="0" w:color="auto"/>
        <w:left w:val="none" w:sz="0" w:space="0" w:color="auto"/>
        <w:bottom w:val="none" w:sz="0" w:space="0" w:color="auto"/>
        <w:right w:val="none" w:sz="0" w:space="0" w:color="auto"/>
      </w:divBdr>
    </w:div>
    <w:div w:id="681128502">
      <w:bodyDiv w:val="1"/>
      <w:marLeft w:val="0"/>
      <w:marRight w:val="0"/>
      <w:marTop w:val="0"/>
      <w:marBottom w:val="0"/>
      <w:divBdr>
        <w:top w:val="none" w:sz="0" w:space="0" w:color="auto"/>
        <w:left w:val="none" w:sz="0" w:space="0" w:color="auto"/>
        <w:bottom w:val="none" w:sz="0" w:space="0" w:color="auto"/>
        <w:right w:val="none" w:sz="0" w:space="0" w:color="auto"/>
      </w:divBdr>
    </w:div>
    <w:div w:id="699090164">
      <w:bodyDiv w:val="1"/>
      <w:marLeft w:val="0"/>
      <w:marRight w:val="0"/>
      <w:marTop w:val="0"/>
      <w:marBottom w:val="0"/>
      <w:divBdr>
        <w:top w:val="none" w:sz="0" w:space="0" w:color="auto"/>
        <w:left w:val="none" w:sz="0" w:space="0" w:color="auto"/>
        <w:bottom w:val="none" w:sz="0" w:space="0" w:color="auto"/>
        <w:right w:val="none" w:sz="0" w:space="0" w:color="auto"/>
      </w:divBdr>
    </w:div>
    <w:div w:id="794517874">
      <w:bodyDiv w:val="1"/>
      <w:marLeft w:val="0"/>
      <w:marRight w:val="0"/>
      <w:marTop w:val="0"/>
      <w:marBottom w:val="0"/>
      <w:divBdr>
        <w:top w:val="none" w:sz="0" w:space="0" w:color="auto"/>
        <w:left w:val="none" w:sz="0" w:space="0" w:color="auto"/>
        <w:bottom w:val="none" w:sz="0" w:space="0" w:color="auto"/>
        <w:right w:val="none" w:sz="0" w:space="0" w:color="auto"/>
      </w:divBdr>
    </w:div>
    <w:div w:id="845483245">
      <w:bodyDiv w:val="1"/>
      <w:marLeft w:val="0"/>
      <w:marRight w:val="0"/>
      <w:marTop w:val="0"/>
      <w:marBottom w:val="0"/>
      <w:divBdr>
        <w:top w:val="none" w:sz="0" w:space="0" w:color="auto"/>
        <w:left w:val="none" w:sz="0" w:space="0" w:color="auto"/>
        <w:bottom w:val="none" w:sz="0" w:space="0" w:color="auto"/>
        <w:right w:val="none" w:sz="0" w:space="0" w:color="auto"/>
      </w:divBdr>
    </w:div>
    <w:div w:id="1139344423">
      <w:bodyDiv w:val="1"/>
      <w:marLeft w:val="0"/>
      <w:marRight w:val="0"/>
      <w:marTop w:val="0"/>
      <w:marBottom w:val="0"/>
      <w:divBdr>
        <w:top w:val="none" w:sz="0" w:space="0" w:color="auto"/>
        <w:left w:val="none" w:sz="0" w:space="0" w:color="auto"/>
        <w:bottom w:val="none" w:sz="0" w:space="0" w:color="auto"/>
        <w:right w:val="none" w:sz="0" w:space="0" w:color="auto"/>
      </w:divBdr>
    </w:div>
    <w:div w:id="1144933456">
      <w:bodyDiv w:val="1"/>
      <w:marLeft w:val="0"/>
      <w:marRight w:val="0"/>
      <w:marTop w:val="0"/>
      <w:marBottom w:val="0"/>
      <w:divBdr>
        <w:top w:val="none" w:sz="0" w:space="0" w:color="auto"/>
        <w:left w:val="none" w:sz="0" w:space="0" w:color="auto"/>
        <w:bottom w:val="none" w:sz="0" w:space="0" w:color="auto"/>
        <w:right w:val="none" w:sz="0" w:space="0" w:color="auto"/>
      </w:divBdr>
    </w:div>
    <w:div w:id="1148935343">
      <w:bodyDiv w:val="1"/>
      <w:marLeft w:val="0"/>
      <w:marRight w:val="0"/>
      <w:marTop w:val="0"/>
      <w:marBottom w:val="0"/>
      <w:divBdr>
        <w:top w:val="none" w:sz="0" w:space="0" w:color="auto"/>
        <w:left w:val="none" w:sz="0" w:space="0" w:color="auto"/>
        <w:bottom w:val="none" w:sz="0" w:space="0" w:color="auto"/>
        <w:right w:val="none" w:sz="0" w:space="0" w:color="auto"/>
      </w:divBdr>
    </w:div>
    <w:div w:id="1188107088">
      <w:bodyDiv w:val="1"/>
      <w:marLeft w:val="0"/>
      <w:marRight w:val="0"/>
      <w:marTop w:val="0"/>
      <w:marBottom w:val="0"/>
      <w:divBdr>
        <w:top w:val="none" w:sz="0" w:space="0" w:color="auto"/>
        <w:left w:val="none" w:sz="0" w:space="0" w:color="auto"/>
        <w:bottom w:val="none" w:sz="0" w:space="0" w:color="auto"/>
        <w:right w:val="none" w:sz="0" w:space="0" w:color="auto"/>
      </w:divBdr>
    </w:div>
    <w:div w:id="1238058177">
      <w:bodyDiv w:val="1"/>
      <w:marLeft w:val="0"/>
      <w:marRight w:val="0"/>
      <w:marTop w:val="0"/>
      <w:marBottom w:val="0"/>
      <w:divBdr>
        <w:top w:val="none" w:sz="0" w:space="0" w:color="auto"/>
        <w:left w:val="none" w:sz="0" w:space="0" w:color="auto"/>
        <w:bottom w:val="none" w:sz="0" w:space="0" w:color="auto"/>
        <w:right w:val="none" w:sz="0" w:space="0" w:color="auto"/>
      </w:divBdr>
    </w:div>
    <w:div w:id="1339892840">
      <w:bodyDiv w:val="1"/>
      <w:marLeft w:val="0"/>
      <w:marRight w:val="0"/>
      <w:marTop w:val="0"/>
      <w:marBottom w:val="0"/>
      <w:divBdr>
        <w:top w:val="none" w:sz="0" w:space="0" w:color="auto"/>
        <w:left w:val="none" w:sz="0" w:space="0" w:color="auto"/>
        <w:bottom w:val="none" w:sz="0" w:space="0" w:color="auto"/>
        <w:right w:val="none" w:sz="0" w:space="0" w:color="auto"/>
      </w:divBdr>
    </w:div>
    <w:div w:id="1350445952">
      <w:bodyDiv w:val="1"/>
      <w:marLeft w:val="0"/>
      <w:marRight w:val="0"/>
      <w:marTop w:val="0"/>
      <w:marBottom w:val="0"/>
      <w:divBdr>
        <w:top w:val="none" w:sz="0" w:space="0" w:color="auto"/>
        <w:left w:val="none" w:sz="0" w:space="0" w:color="auto"/>
        <w:bottom w:val="none" w:sz="0" w:space="0" w:color="auto"/>
        <w:right w:val="none" w:sz="0" w:space="0" w:color="auto"/>
      </w:divBdr>
    </w:div>
    <w:div w:id="1422722246">
      <w:bodyDiv w:val="1"/>
      <w:marLeft w:val="0"/>
      <w:marRight w:val="0"/>
      <w:marTop w:val="0"/>
      <w:marBottom w:val="0"/>
      <w:divBdr>
        <w:top w:val="none" w:sz="0" w:space="0" w:color="auto"/>
        <w:left w:val="none" w:sz="0" w:space="0" w:color="auto"/>
        <w:bottom w:val="none" w:sz="0" w:space="0" w:color="auto"/>
        <w:right w:val="none" w:sz="0" w:space="0" w:color="auto"/>
      </w:divBdr>
    </w:div>
    <w:div w:id="1462380280">
      <w:bodyDiv w:val="1"/>
      <w:marLeft w:val="0"/>
      <w:marRight w:val="0"/>
      <w:marTop w:val="0"/>
      <w:marBottom w:val="0"/>
      <w:divBdr>
        <w:top w:val="none" w:sz="0" w:space="0" w:color="auto"/>
        <w:left w:val="none" w:sz="0" w:space="0" w:color="auto"/>
        <w:bottom w:val="none" w:sz="0" w:space="0" w:color="auto"/>
        <w:right w:val="none" w:sz="0" w:space="0" w:color="auto"/>
      </w:divBdr>
    </w:div>
    <w:div w:id="1623728343">
      <w:bodyDiv w:val="1"/>
      <w:marLeft w:val="0"/>
      <w:marRight w:val="0"/>
      <w:marTop w:val="0"/>
      <w:marBottom w:val="0"/>
      <w:divBdr>
        <w:top w:val="none" w:sz="0" w:space="0" w:color="auto"/>
        <w:left w:val="none" w:sz="0" w:space="0" w:color="auto"/>
        <w:bottom w:val="none" w:sz="0" w:space="0" w:color="auto"/>
        <w:right w:val="none" w:sz="0" w:space="0" w:color="auto"/>
      </w:divBdr>
    </w:div>
    <w:div w:id="210240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2.dot</Template>
  <TotalTime>2830</TotalTime>
  <Pages>5</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15570</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Rahul Nagpure</cp:lastModifiedBy>
  <cp:revision>51</cp:revision>
  <cp:lastPrinted>2003-06-06T06:20:00Z</cp:lastPrinted>
  <dcterms:created xsi:type="dcterms:W3CDTF">2021-11-24T09:23:00Z</dcterms:created>
  <dcterms:modified xsi:type="dcterms:W3CDTF">2023-11-24T10:22:00Z</dcterms:modified>
</cp:coreProperties>
</file>